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EE1B6" w14:textId="77777777" w:rsidR="00C401E4" w:rsidRPr="00013B3A" w:rsidRDefault="00C401E4" w:rsidP="00D41CD8">
      <w:pPr>
        <w:jc w:val="center"/>
        <w:outlineLvl w:val="0"/>
        <w:rPr>
          <w:rFonts w:asciiTheme="minorHAnsi" w:hAnsiTheme="minorHAnsi" w:cstheme="minorHAnsi"/>
          <w:b/>
          <w:szCs w:val="24"/>
          <w:lang w:val="pt-PT"/>
        </w:rPr>
      </w:pPr>
    </w:p>
    <w:tbl>
      <w:tblPr>
        <w:tblW w:w="9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9"/>
        <w:gridCol w:w="2835"/>
        <w:gridCol w:w="3969"/>
      </w:tblGrid>
      <w:tr w:rsidR="001237BA" w:rsidRPr="00013B3A" w14:paraId="1821E9DF" w14:textId="77777777" w:rsidTr="008D05B8">
        <w:trPr>
          <w:cantSplit/>
          <w:trHeight w:val="320"/>
          <w:jc w:val="center"/>
        </w:trPr>
        <w:tc>
          <w:tcPr>
            <w:tcW w:w="9913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35F5C3" w14:textId="77777777" w:rsidR="001237BA" w:rsidRPr="00013B3A" w:rsidRDefault="000245C5">
            <w:pPr>
              <w:rPr>
                <w:rFonts w:asciiTheme="minorHAnsi" w:hAnsiTheme="minorHAnsi" w:cstheme="minorHAnsi"/>
                <w:szCs w:val="24"/>
              </w:rPr>
            </w:pPr>
            <w:r w:rsidRPr="00013B3A">
              <w:rPr>
                <w:rFonts w:asciiTheme="minorHAnsi" w:hAnsiTheme="minorHAnsi" w:cstheme="minorHAnsi"/>
                <w:szCs w:val="24"/>
              </w:rPr>
              <w:t xml:space="preserve">Componente Curricular: </w:t>
            </w:r>
            <w:r w:rsidR="00564E8A" w:rsidRPr="00013B3A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013B3A">
              <w:rPr>
                <w:rFonts w:asciiTheme="minorHAnsi" w:hAnsiTheme="minorHAnsi" w:cstheme="minorHAnsi"/>
                <w:szCs w:val="24"/>
              </w:rPr>
              <w:t xml:space="preserve">exclusivo de curso ( ) </w:t>
            </w:r>
            <w:r w:rsidR="003B069B" w:rsidRPr="00013B3A">
              <w:rPr>
                <w:rFonts w:asciiTheme="minorHAnsi" w:hAnsiTheme="minorHAnsi" w:cstheme="minorHAnsi"/>
                <w:szCs w:val="24"/>
              </w:rPr>
              <w:t xml:space="preserve">    </w:t>
            </w:r>
            <w:r w:rsidRPr="00013B3A">
              <w:rPr>
                <w:rFonts w:asciiTheme="minorHAnsi" w:hAnsiTheme="minorHAnsi" w:cstheme="minorHAnsi"/>
                <w:szCs w:val="24"/>
              </w:rPr>
              <w:t>Eixo Comum (X )     Eixo Universal ( )</w:t>
            </w:r>
          </w:p>
        </w:tc>
      </w:tr>
      <w:tr w:rsidR="00564E8A" w:rsidRPr="00013B3A" w14:paraId="7ABA1F4B" w14:textId="77777777" w:rsidTr="00564E8A">
        <w:trPr>
          <w:cantSplit/>
          <w:trHeight w:val="320"/>
          <w:jc w:val="center"/>
        </w:trPr>
        <w:tc>
          <w:tcPr>
            <w:tcW w:w="5944" w:type="dxa"/>
            <w:gridSpan w:val="2"/>
            <w:tcBorders>
              <w:left w:val="single" w:sz="8" w:space="0" w:color="auto"/>
            </w:tcBorders>
          </w:tcPr>
          <w:p w14:paraId="6815D40B" w14:textId="77777777" w:rsidR="00564E8A" w:rsidRPr="00013B3A" w:rsidRDefault="00564E8A" w:rsidP="00564E8A">
            <w:pPr>
              <w:rPr>
                <w:rFonts w:asciiTheme="minorHAnsi" w:hAnsiTheme="minorHAnsi" w:cstheme="minorHAnsi"/>
                <w:szCs w:val="24"/>
              </w:rPr>
            </w:pPr>
            <w:r w:rsidRPr="00013B3A">
              <w:rPr>
                <w:rFonts w:asciiTheme="minorHAnsi" w:hAnsiTheme="minorHAnsi" w:cstheme="minorHAnsi"/>
                <w:szCs w:val="24"/>
              </w:rPr>
              <w:t xml:space="preserve">Curso: </w:t>
            </w:r>
          </w:p>
          <w:p w14:paraId="2874A781" w14:textId="77777777" w:rsidR="00564E8A" w:rsidRPr="00E07D52" w:rsidRDefault="00D836E9" w:rsidP="00564E8A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E07D52">
              <w:rPr>
                <w:rFonts w:asciiTheme="minorHAnsi" w:hAnsiTheme="minorHAnsi" w:cstheme="minorHAnsi"/>
                <w:b/>
                <w:bCs/>
                <w:szCs w:val="24"/>
              </w:rPr>
              <w:t>CIÊNCIA DA COMPUTAÇÃO</w:t>
            </w:r>
          </w:p>
        </w:tc>
        <w:tc>
          <w:tcPr>
            <w:tcW w:w="3969" w:type="dxa"/>
            <w:tcBorders>
              <w:right w:val="single" w:sz="8" w:space="0" w:color="auto"/>
            </w:tcBorders>
          </w:tcPr>
          <w:p w14:paraId="1E4ABCDB" w14:textId="77777777" w:rsidR="00564E8A" w:rsidRPr="00013B3A" w:rsidRDefault="00564E8A" w:rsidP="006001BB">
            <w:pPr>
              <w:rPr>
                <w:rFonts w:asciiTheme="minorHAnsi" w:hAnsiTheme="minorHAnsi" w:cstheme="minorHAnsi"/>
                <w:szCs w:val="24"/>
              </w:rPr>
            </w:pPr>
            <w:r w:rsidRPr="00013B3A">
              <w:rPr>
                <w:rFonts w:asciiTheme="minorHAnsi" w:hAnsiTheme="minorHAnsi" w:cstheme="minorHAnsi"/>
                <w:szCs w:val="24"/>
              </w:rPr>
              <w:t xml:space="preserve">Núcleo Temático: </w:t>
            </w:r>
          </w:p>
          <w:p w14:paraId="343BF1DB" w14:textId="77777777" w:rsidR="00564E8A" w:rsidRPr="00E07D52" w:rsidRDefault="00564E8A" w:rsidP="006001BB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E07D52">
              <w:rPr>
                <w:rFonts w:asciiTheme="minorHAnsi" w:hAnsiTheme="minorHAnsi" w:cstheme="minorHAnsi"/>
                <w:b/>
                <w:bCs/>
                <w:szCs w:val="24"/>
              </w:rPr>
              <w:t>FUNDAMENTOS DE COMPUTAÇÃO</w:t>
            </w:r>
          </w:p>
        </w:tc>
      </w:tr>
      <w:tr w:rsidR="00261CE9" w:rsidRPr="00013B3A" w14:paraId="3E0195B9" w14:textId="77777777" w:rsidTr="00564E8A">
        <w:trPr>
          <w:cantSplit/>
          <w:trHeight w:val="320"/>
          <w:jc w:val="center"/>
        </w:trPr>
        <w:tc>
          <w:tcPr>
            <w:tcW w:w="5944" w:type="dxa"/>
            <w:gridSpan w:val="2"/>
            <w:tcBorders>
              <w:left w:val="single" w:sz="8" w:space="0" w:color="auto"/>
            </w:tcBorders>
          </w:tcPr>
          <w:p w14:paraId="514F7E0D" w14:textId="77777777" w:rsidR="00261CE9" w:rsidRPr="00013B3A" w:rsidRDefault="00261CE9">
            <w:pPr>
              <w:rPr>
                <w:rFonts w:asciiTheme="minorHAnsi" w:hAnsiTheme="minorHAnsi" w:cstheme="minorHAnsi"/>
                <w:szCs w:val="24"/>
              </w:rPr>
            </w:pPr>
            <w:bookmarkStart w:id="0" w:name="OLE_LINK11"/>
            <w:bookmarkStart w:id="1" w:name="OLE_LINK12"/>
            <w:r w:rsidRPr="00013B3A">
              <w:rPr>
                <w:rFonts w:asciiTheme="minorHAnsi" w:hAnsiTheme="minorHAnsi" w:cstheme="minorHAnsi"/>
                <w:szCs w:val="24"/>
              </w:rPr>
              <w:t>Disciplina</w:t>
            </w:r>
            <w:r w:rsidR="007B779D" w:rsidRPr="00013B3A">
              <w:rPr>
                <w:rFonts w:asciiTheme="minorHAnsi" w:hAnsiTheme="minorHAnsi" w:cstheme="minorHAnsi"/>
                <w:szCs w:val="24"/>
              </w:rPr>
              <w:t xml:space="preserve">: </w:t>
            </w:r>
          </w:p>
          <w:p w14:paraId="71A391A9" w14:textId="77777777" w:rsidR="00261CE9" w:rsidRPr="00013B3A" w:rsidRDefault="00D836E9" w:rsidP="00D41CD8">
            <w:pPr>
              <w:pStyle w:val="Heading8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13B3A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INTELIGÊNCIA ARTIFICIAL </w:t>
            </w:r>
          </w:p>
        </w:tc>
        <w:tc>
          <w:tcPr>
            <w:tcW w:w="3969" w:type="dxa"/>
            <w:tcBorders>
              <w:right w:val="single" w:sz="8" w:space="0" w:color="auto"/>
            </w:tcBorders>
          </w:tcPr>
          <w:p w14:paraId="2B17F18A" w14:textId="77777777" w:rsidR="007F071D" w:rsidRPr="00013B3A" w:rsidRDefault="00261CE9" w:rsidP="006001BB">
            <w:pPr>
              <w:rPr>
                <w:rFonts w:asciiTheme="minorHAnsi" w:hAnsiTheme="minorHAnsi" w:cstheme="minorHAnsi"/>
                <w:szCs w:val="24"/>
              </w:rPr>
            </w:pPr>
            <w:r w:rsidRPr="00013B3A">
              <w:rPr>
                <w:rFonts w:asciiTheme="minorHAnsi" w:hAnsiTheme="minorHAnsi" w:cstheme="minorHAnsi"/>
                <w:szCs w:val="24"/>
              </w:rPr>
              <w:t xml:space="preserve">Código da </w:t>
            </w:r>
            <w:r w:rsidR="00564E8A" w:rsidRPr="00013B3A">
              <w:rPr>
                <w:rFonts w:asciiTheme="minorHAnsi" w:hAnsiTheme="minorHAnsi" w:cstheme="minorHAnsi"/>
                <w:szCs w:val="24"/>
              </w:rPr>
              <w:t>Componente</w:t>
            </w:r>
            <w:r w:rsidR="007B779D" w:rsidRPr="00013B3A">
              <w:rPr>
                <w:rFonts w:asciiTheme="minorHAnsi" w:hAnsiTheme="minorHAnsi" w:cstheme="minorHAnsi"/>
                <w:szCs w:val="24"/>
              </w:rPr>
              <w:t xml:space="preserve">: </w:t>
            </w:r>
          </w:p>
          <w:p w14:paraId="5099F966" w14:textId="77777777" w:rsidR="00261CE9" w:rsidRPr="00013B3A" w:rsidRDefault="00DC51B1" w:rsidP="006001B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13B3A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ENEC50534</w:t>
            </w:r>
          </w:p>
        </w:tc>
      </w:tr>
      <w:bookmarkEnd w:id="0"/>
      <w:bookmarkEnd w:id="1"/>
      <w:tr w:rsidR="00F77B7B" w:rsidRPr="00013B3A" w14:paraId="7BBBF557" w14:textId="77777777" w:rsidTr="006001BB">
        <w:trPr>
          <w:cantSplit/>
          <w:trHeight w:val="320"/>
          <w:jc w:val="center"/>
        </w:trPr>
        <w:tc>
          <w:tcPr>
            <w:tcW w:w="3109" w:type="dxa"/>
            <w:tcBorders>
              <w:left w:val="single" w:sz="8" w:space="0" w:color="auto"/>
            </w:tcBorders>
            <w:vAlign w:val="center"/>
          </w:tcPr>
          <w:p w14:paraId="5DD9A19D" w14:textId="77777777" w:rsidR="009D049E" w:rsidRPr="00013B3A" w:rsidRDefault="009D049E" w:rsidP="00555E65">
            <w:pPr>
              <w:spacing w:before="60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013B3A">
              <w:rPr>
                <w:rFonts w:asciiTheme="minorHAnsi" w:hAnsiTheme="minorHAnsi" w:cstheme="minorHAnsi"/>
                <w:color w:val="000000"/>
                <w:szCs w:val="24"/>
              </w:rPr>
              <w:t xml:space="preserve">Carga horária: </w:t>
            </w:r>
          </w:p>
          <w:p w14:paraId="0119E1D9" w14:textId="77777777" w:rsidR="009D049E" w:rsidRPr="00013B3A" w:rsidRDefault="009D049E" w:rsidP="00555E65">
            <w:pPr>
              <w:spacing w:before="60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013B3A">
              <w:rPr>
                <w:rFonts w:asciiTheme="minorHAnsi" w:hAnsiTheme="minorHAnsi" w:cstheme="minorHAnsi"/>
                <w:color w:val="000000"/>
                <w:szCs w:val="24"/>
              </w:rPr>
              <w:t>04 ha</w:t>
            </w:r>
          </w:p>
        </w:tc>
        <w:tc>
          <w:tcPr>
            <w:tcW w:w="2835" w:type="dxa"/>
            <w:tcBorders>
              <w:left w:val="single" w:sz="8" w:space="0" w:color="auto"/>
            </w:tcBorders>
            <w:vAlign w:val="center"/>
          </w:tcPr>
          <w:p w14:paraId="58FA0531" w14:textId="77777777" w:rsidR="009D049E" w:rsidRPr="00013B3A" w:rsidRDefault="009D049E" w:rsidP="00EA7DB5">
            <w:pPr>
              <w:spacing w:before="60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013B3A">
              <w:rPr>
                <w:rFonts w:asciiTheme="minorHAnsi" w:hAnsiTheme="minorHAnsi" w:cstheme="minorHAnsi"/>
                <w:color w:val="000000"/>
                <w:szCs w:val="24"/>
              </w:rPr>
              <w:t>( 02 ) Sala de Aula</w:t>
            </w:r>
          </w:p>
          <w:p w14:paraId="0AA60DF5" w14:textId="77777777" w:rsidR="009D049E" w:rsidRPr="00013B3A" w:rsidRDefault="009D049E" w:rsidP="00EA7DB5">
            <w:pPr>
              <w:spacing w:before="60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013B3A">
              <w:rPr>
                <w:rFonts w:asciiTheme="minorHAnsi" w:hAnsiTheme="minorHAnsi" w:cstheme="minorHAnsi"/>
                <w:color w:val="000000"/>
                <w:szCs w:val="24"/>
              </w:rPr>
              <w:t>( 02 ) EAD</w:t>
            </w:r>
          </w:p>
        </w:tc>
        <w:tc>
          <w:tcPr>
            <w:tcW w:w="3969" w:type="dxa"/>
            <w:tcBorders>
              <w:right w:val="single" w:sz="8" w:space="0" w:color="auto"/>
            </w:tcBorders>
            <w:vAlign w:val="center"/>
          </w:tcPr>
          <w:p w14:paraId="1F723730" w14:textId="5CC48B7F" w:rsidR="009D049E" w:rsidRPr="00013B3A" w:rsidRDefault="009D049E" w:rsidP="006001BB">
            <w:pPr>
              <w:rPr>
                <w:rFonts w:asciiTheme="minorHAnsi" w:hAnsiTheme="minorHAnsi" w:cstheme="minorHAnsi"/>
                <w:bCs/>
                <w:color w:val="000000" w:themeColor="text1"/>
                <w:szCs w:val="24"/>
              </w:rPr>
            </w:pPr>
            <w:r w:rsidRPr="00013B3A">
              <w:rPr>
                <w:rFonts w:asciiTheme="minorHAnsi" w:hAnsiTheme="minorHAnsi" w:cstheme="minorHAnsi"/>
                <w:bCs/>
                <w:color w:val="000000" w:themeColor="text1"/>
                <w:szCs w:val="24"/>
              </w:rPr>
              <w:t>Etapa: 7ª.</w:t>
            </w:r>
            <w:r w:rsidR="00D6577F" w:rsidRPr="00013B3A">
              <w:rPr>
                <w:rFonts w:asciiTheme="minorHAnsi" w:hAnsiTheme="minorHAnsi" w:cstheme="minorHAnsi"/>
                <w:bCs/>
                <w:color w:val="000000" w:themeColor="text1"/>
                <w:szCs w:val="24"/>
              </w:rPr>
              <w:t>:</w:t>
            </w:r>
            <w:r w:rsidR="00743B5A" w:rsidRPr="00013B3A">
              <w:rPr>
                <w:rFonts w:asciiTheme="minorHAnsi" w:hAnsiTheme="minorHAnsi" w:cstheme="minorHAnsi"/>
                <w:bCs/>
                <w:color w:val="000000" w:themeColor="text1"/>
                <w:szCs w:val="24"/>
              </w:rPr>
              <w:t xml:space="preserve"> </w:t>
            </w:r>
            <w:r w:rsidR="00A5084A" w:rsidRPr="00013B3A">
              <w:rPr>
                <w:rFonts w:asciiTheme="minorHAnsi" w:hAnsiTheme="minorHAnsi" w:cstheme="minorHAnsi"/>
                <w:bCs/>
                <w:color w:val="000000" w:themeColor="text1"/>
                <w:szCs w:val="24"/>
              </w:rPr>
              <w:t>7</w:t>
            </w:r>
            <w:r w:rsidR="00D6577F" w:rsidRPr="00013B3A">
              <w:rPr>
                <w:rFonts w:asciiTheme="minorHAnsi" w:hAnsiTheme="minorHAnsi" w:cstheme="minorHAnsi"/>
                <w:bCs/>
                <w:color w:val="000000" w:themeColor="text1"/>
                <w:szCs w:val="24"/>
              </w:rPr>
              <w:t>G</w:t>
            </w:r>
            <w:r w:rsidR="00591E15">
              <w:rPr>
                <w:rFonts w:asciiTheme="minorHAnsi" w:hAnsiTheme="minorHAnsi" w:cstheme="minorHAnsi"/>
                <w:bCs/>
                <w:color w:val="000000" w:themeColor="text1"/>
                <w:szCs w:val="24"/>
              </w:rPr>
              <w:t>/7N</w:t>
            </w:r>
          </w:p>
        </w:tc>
      </w:tr>
      <w:tr w:rsidR="009D049E" w:rsidRPr="00013B3A" w14:paraId="419A5C91" w14:textId="77777777" w:rsidTr="00564E8A">
        <w:trPr>
          <w:cantSplit/>
          <w:trHeight w:val="320"/>
          <w:jc w:val="center"/>
        </w:trPr>
        <w:tc>
          <w:tcPr>
            <w:tcW w:w="5944" w:type="dxa"/>
            <w:gridSpan w:val="2"/>
            <w:tcBorders>
              <w:left w:val="single" w:sz="8" w:space="0" w:color="auto"/>
            </w:tcBorders>
            <w:vAlign w:val="center"/>
          </w:tcPr>
          <w:p w14:paraId="04E76A56" w14:textId="2C40D628" w:rsidR="00D6577F" w:rsidRPr="00013B3A" w:rsidRDefault="009D049E" w:rsidP="00C10712">
            <w:pPr>
              <w:spacing w:before="60"/>
              <w:rPr>
                <w:rFonts w:asciiTheme="minorHAnsi" w:hAnsiTheme="minorHAnsi" w:cstheme="minorHAnsi"/>
                <w:szCs w:val="24"/>
              </w:rPr>
            </w:pPr>
            <w:r w:rsidRPr="00013B3A">
              <w:rPr>
                <w:rFonts w:asciiTheme="minorHAnsi" w:hAnsiTheme="minorHAnsi" w:cstheme="minorHAnsi"/>
                <w:szCs w:val="24"/>
              </w:rPr>
              <w:t>Professor</w:t>
            </w:r>
            <w:r w:rsidR="002C01B6" w:rsidRPr="00013B3A">
              <w:rPr>
                <w:rFonts w:asciiTheme="minorHAnsi" w:hAnsiTheme="minorHAnsi" w:cstheme="minorHAnsi"/>
                <w:szCs w:val="24"/>
              </w:rPr>
              <w:t>es</w:t>
            </w:r>
            <w:r w:rsidRPr="00013B3A">
              <w:rPr>
                <w:rFonts w:asciiTheme="minorHAnsi" w:hAnsiTheme="minorHAnsi" w:cstheme="minorHAnsi"/>
                <w:szCs w:val="24"/>
              </w:rPr>
              <w:t xml:space="preserve">: </w:t>
            </w:r>
          </w:p>
          <w:p w14:paraId="14F28422" w14:textId="77777777" w:rsidR="00C10712" w:rsidRPr="00E07D52" w:rsidRDefault="00C10712" w:rsidP="00555E65">
            <w:pPr>
              <w:spacing w:before="60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E07D52">
              <w:rPr>
                <w:rFonts w:asciiTheme="minorHAnsi" w:hAnsiTheme="minorHAnsi" w:cstheme="minorHAnsi"/>
                <w:b/>
                <w:bCs/>
                <w:szCs w:val="24"/>
              </w:rPr>
              <w:t>Rog</w:t>
            </w:r>
            <w:r w:rsidR="00123855" w:rsidRPr="00E07D52">
              <w:rPr>
                <w:rFonts w:asciiTheme="minorHAnsi" w:hAnsiTheme="minorHAnsi" w:cstheme="minorHAnsi"/>
                <w:b/>
                <w:bCs/>
                <w:szCs w:val="24"/>
              </w:rPr>
              <w:t>é</w:t>
            </w:r>
            <w:r w:rsidRPr="00E07D52">
              <w:rPr>
                <w:rFonts w:asciiTheme="minorHAnsi" w:hAnsiTheme="minorHAnsi" w:cstheme="minorHAnsi"/>
                <w:b/>
                <w:bCs/>
                <w:szCs w:val="24"/>
              </w:rPr>
              <w:t xml:space="preserve">rio </w:t>
            </w:r>
            <w:r w:rsidR="00123855" w:rsidRPr="00E07D52">
              <w:rPr>
                <w:rFonts w:asciiTheme="minorHAnsi" w:hAnsiTheme="minorHAnsi" w:cstheme="minorHAnsi"/>
                <w:b/>
                <w:bCs/>
                <w:szCs w:val="24"/>
              </w:rPr>
              <w:t>de Oliveira</w:t>
            </w:r>
          </w:p>
          <w:p w14:paraId="541A1FE0" w14:textId="77777777" w:rsidR="00661F1F" w:rsidRPr="00E07D52" w:rsidRDefault="00661F1F" w:rsidP="00555E65">
            <w:pPr>
              <w:spacing w:before="60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E07D52">
              <w:rPr>
                <w:rFonts w:asciiTheme="minorHAnsi" w:hAnsiTheme="minorHAnsi" w:cstheme="minorHAnsi"/>
                <w:b/>
                <w:bCs/>
                <w:szCs w:val="24"/>
              </w:rPr>
              <w:t>Ivan Carlos Alcantara de Oliveira</w:t>
            </w:r>
          </w:p>
          <w:p w14:paraId="05C0BE25" w14:textId="109F0046" w:rsidR="00661F1F" w:rsidRPr="00013B3A" w:rsidRDefault="00661F1F" w:rsidP="00555E65">
            <w:pPr>
              <w:spacing w:before="6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4B41C5" w14:textId="77777777" w:rsidR="002E0865" w:rsidRPr="00013B3A" w:rsidRDefault="009D049E" w:rsidP="006001BB">
            <w:pPr>
              <w:spacing w:before="60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013B3A">
              <w:rPr>
                <w:rFonts w:asciiTheme="minorHAnsi" w:hAnsiTheme="minorHAnsi" w:cstheme="minorHAnsi"/>
                <w:szCs w:val="24"/>
              </w:rPr>
              <w:t>DRT</w:t>
            </w:r>
            <w:r w:rsidR="002C01B6" w:rsidRPr="00013B3A">
              <w:rPr>
                <w:rFonts w:asciiTheme="minorHAnsi" w:hAnsiTheme="minorHAnsi" w:cstheme="minorHAnsi"/>
                <w:szCs w:val="24"/>
              </w:rPr>
              <w:t>s</w:t>
            </w:r>
            <w:proofErr w:type="spellEnd"/>
            <w:r w:rsidRPr="00013B3A">
              <w:rPr>
                <w:rFonts w:asciiTheme="minorHAnsi" w:hAnsiTheme="minorHAnsi" w:cstheme="minorHAnsi"/>
                <w:szCs w:val="24"/>
              </w:rPr>
              <w:t xml:space="preserve">: </w:t>
            </w:r>
          </w:p>
          <w:p w14:paraId="50E029A9" w14:textId="77777777" w:rsidR="00123855" w:rsidRPr="00013B3A" w:rsidRDefault="00E719B0" w:rsidP="00C72193">
            <w:pPr>
              <w:spacing w:before="60"/>
              <w:rPr>
                <w:rFonts w:asciiTheme="minorHAnsi" w:hAnsiTheme="minorHAnsi" w:cstheme="minorHAnsi"/>
                <w:szCs w:val="24"/>
              </w:rPr>
            </w:pPr>
            <w:r w:rsidRPr="00013B3A">
              <w:rPr>
                <w:rFonts w:asciiTheme="minorHAnsi" w:hAnsiTheme="minorHAnsi" w:cstheme="minorHAnsi"/>
                <w:szCs w:val="24"/>
              </w:rPr>
              <w:t>1115665</w:t>
            </w:r>
          </w:p>
          <w:p w14:paraId="39BBE464" w14:textId="4A40E8EF" w:rsidR="00661F1F" w:rsidRPr="00013B3A" w:rsidRDefault="00F37021" w:rsidP="00C72193">
            <w:pPr>
              <w:spacing w:before="6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1165710</w:t>
            </w:r>
          </w:p>
          <w:p w14:paraId="58FECA0E" w14:textId="19C9814C" w:rsidR="00661F1F" w:rsidRPr="00013B3A" w:rsidRDefault="00661F1F" w:rsidP="00C72193">
            <w:pPr>
              <w:spacing w:before="6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261CE9" w:rsidRPr="00013B3A" w14:paraId="2E6F48E0" w14:textId="77777777" w:rsidTr="00564E8A">
        <w:trPr>
          <w:cantSplit/>
          <w:trHeight w:val="425"/>
          <w:jc w:val="center"/>
        </w:trPr>
        <w:tc>
          <w:tcPr>
            <w:tcW w:w="5944" w:type="dxa"/>
            <w:gridSpan w:val="2"/>
            <w:tcBorders>
              <w:left w:val="single" w:sz="8" w:space="0" w:color="auto"/>
            </w:tcBorders>
          </w:tcPr>
          <w:p w14:paraId="59DE0C94" w14:textId="77777777" w:rsidR="00261CE9" w:rsidRPr="00013B3A" w:rsidRDefault="00261CE9">
            <w:pPr>
              <w:rPr>
                <w:rFonts w:asciiTheme="minorHAnsi" w:hAnsiTheme="minorHAnsi" w:cstheme="minorHAnsi"/>
                <w:szCs w:val="24"/>
              </w:rPr>
            </w:pPr>
            <w:bookmarkStart w:id="2" w:name="OLE_LINK9"/>
            <w:bookmarkStart w:id="3" w:name="OLE_LINK10"/>
            <w:bookmarkStart w:id="4" w:name="OLE_LINK7"/>
            <w:bookmarkStart w:id="5" w:name="OLE_LINK8"/>
            <w:bookmarkStart w:id="6" w:name="OLE_LINK5"/>
            <w:bookmarkStart w:id="7" w:name="OLE_LINK6"/>
            <w:r w:rsidRPr="00013B3A">
              <w:rPr>
                <w:rFonts w:asciiTheme="minorHAnsi" w:hAnsiTheme="minorHAnsi" w:cstheme="minorHAnsi"/>
                <w:szCs w:val="24"/>
              </w:rPr>
              <w:t>Carga horária</w:t>
            </w:r>
            <w:r w:rsidR="007B779D" w:rsidRPr="00013B3A">
              <w:rPr>
                <w:rFonts w:asciiTheme="minorHAnsi" w:hAnsiTheme="minorHAnsi" w:cstheme="minorHAnsi"/>
                <w:szCs w:val="24"/>
              </w:rPr>
              <w:t xml:space="preserve">: </w:t>
            </w:r>
          </w:p>
          <w:bookmarkEnd w:id="2"/>
          <w:bookmarkEnd w:id="3"/>
          <w:p w14:paraId="369564CE" w14:textId="0E0A153C" w:rsidR="00261CE9" w:rsidRPr="00013B3A" w:rsidRDefault="00474C92" w:rsidP="00AD1AA3">
            <w:pPr>
              <w:rPr>
                <w:rFonts w:asciiTheme="minorHAnsi" w:hAnsiTheme="minorHAnsi" w:cstheme="minorHAnsi"/>
                <w:szCs w:val="24"/>
              </w:rPr>
            </w:pPr>
            <w:r w:rsidRPr="00013B3A">
              <w:rPr>
                <w:rFonts w:asciiTheme="minorHAnsi" w:hAnsiTheme="minorHAnsi" w:cstheme="minorHAnsi"/>
                <w:bCs/>
                <w:color w:val="000000"/>
                <w:szCs w:val="24"/>
              </w:rPr>
              <w:t>02</w:t>
            </w:r>
            <w:r w:rsidR="009D049E" w:rsidRPr="00013B3A">
              <w:rPr>
                <w:rFonts w:asciiTheme="minorHAnsi" w:hAnsiTheme="minorHAnsi" w:cstheme="minorHAnsi"/>
                <w:bCs/>
                <w:color w:val="000000"/>
                <w:szCs w:val="24"/>
              </w:rPr>
              <w:t xml:space="preserve"> </w:t>
            </w:r>
            <w:r w:rsidR="003B069B" w:rsidRPr="00013B3A">
              <w:rPr>
                <w:rFonts w:asciiTheme="minorHAnsi" w:hAnsiTheme="minorHAnsi" w:cstheme="minorHAnsi"/>
                <w:bCs/>
                <w:color w:val="000000"/>
                <w:szCs w:val="24"/>
              </w:rPr>
              <w:t>Sala de Aula</w:t>
            </w:r>
            <w:r w:rsidR="00FA152F" w:rsidRPr="00013B3A">
              <w:rPr>
                <w:rFonts w:asciiTheme="minorHAnsi" w:hAnsiTheme="minorHAnsi" w:cstheme="minorHAnsi"/>
                <w:bCs/>
                <w:color w:val="000000"/>
                <w:szCs w:val="24"/>
              </w:rPr>
              <w:t xml:space="preserve"> (síncrona)</w:t>
            </w:r>
            <w:r w:rsidR="009D049E" w:rsidRPr="00013B3A">
              <w:rPr>
                <w:rFonts w:asciiTheme="minorHAnsi" w:hAnsiTheme="minorHAnsi" w:cstheme="minorHAnsi"/>
                <w:bCs/>
                <w:color w:val="000000"/>
                <w:szCs w:val="24"/>
              </w:rPr>
              <w:t xml:space="preserve">, 0 </w:t>
            </w:r>
            <w:r w:rsidR="003B069B" w:rsidRPr="00013B3A">
              <w:rPr>
                <w:rFonts w:asciiTheme="minorHAnsi" w:hAnsiTheme="minorHAnsi" w:cstheme="minorHAnsi"/>
                <w:bCs/>
                <w:color w:val="000000"/>
                <w:szCs w:val="24"/>
              </w:rPr>
              <w:t>Laboratório</w:t>
            </w:r>
            <w:r w:rsidR="009D049E" w:rsidRPr="00013B3A">
              <w:rPr>
                <w:rFonts w:asciiTheme="minorHAnsi" w:hAnsiTheme="minorHAnsi" w:cstheme="minorHAnsi"/>
                <w:bCs/>
                <w:color w:val="000000"/>
                <w:szCs w:val="24"/>
              </w:rPr>
              <w:t xml:space="preserve">, </w:t>
            </w:r>
            <w:r w:rsidRPr="00013B3A">
              <w:rPr>
                <w:rFonts w:asciiTheme="minorHAnsi" w:hAnsiTheme="minorHAnsi" w:cstheme="minorHAnsi"/>
                <w:bCs/>
                <w:color w:val="000000"/>
                <w:szCs w:val="24"/>
              </w:rPr>
              <w:t>02</w:t>
            </w:r>
            <w:r w:rsidR="009D049E" w:rsidRPr="00013B3A">
              <w:rPr>
                <w:rFonts w:asciiTheme="minorHAnsi" w:hAnsiTheme="minorHAnsi" w:cstheme="minorHAnsi"/>
                <w:bCs/>
                <w:color w:val="000000"/>
                <w:szCs w:val="24"/>
              </w:rPr>
              <w:t xml:space="preserve"> </w:t>
            </w:r>
            <w:proofErr w:type="spellStart"/>
            <w:r w:rsidR="00AD1AA3" w:rsidRPr="00013B3A">
              <w:rPr>
                <w:rFonts w:asciiTheme="minorHAnsi" w:hAnsiTheme="minorHAnsi" w:cstheme="minorHAnsi"/>
                <w:bCs/>
                <w:color w:val="000000"/>
                <w:szCs w:val="24"/>
              </w:rPr>
              <w:t>EaD</w:t>
            </w:r>
            <w:proofErr w:type="spellEnd"/>
            <w:r w:rsidR="00E52AC1" w:rsidRPr="00013B3A">
              <w:rPr>
                <w:rFonts w:asciiTheme="minorHAnsi" w:hAnsiTheme="minorHAnsi" w:cstheme="minorHAnsi"/>
                <w:szCs w:val="24"/>
              </w:rPr>
              <w:tab/>
            </w:r>
            <w:bookmarkEnd w:id="4"/>
            <w:bookmarkEnd w:id="5"/>
          </w:p>
        </w:tc>
        <w:tc>
          <w:tcPr>
            <w:tcW w:w="3969" w:type="dxa"/>
            <w:tcBorders>
              <w:right w:val="single" w:sz="8" w:space="0" w:color="auto"/>
            </w:tcBorders>
          </w:tcPr>
          <w:p w14:paraId="1C4900EA" w14:textId="77777777" w:rsidR="00261CE9" w:rsidRPr="00013B3A" w:rsidRDefault="00261CE9" w:rsidP="006001BB">
            <w:pPr>
              <w:rPr>
                <w:rFonts w:asciiTheme="minorHAnsi" w:hAnsiTheme="minorHAnsi" w:cstheme="minorHAnsi"/>
                <w:szCs w:val="24"/>
              </w:rPr>
            </w:pPr>
            <w:r w:rsidRPr="00013B3A">
              <w:rPr>
                <w:rFonts w:asciiTheme="minorHAnsi" w:hAnsiTheme="minorHAnsi" w:cstheme="minorHAnsi"/>
                <w:szCs w:val="24"/>
              </w:rPr>
              <w:t>Semestre Letivo</w:t>
            </w:r>
            <w:r w:rsidR="007B779D" w:rsidRPr="00013B3A">
              <w:rPr>
                <w:rFonts w:asciiTheme="minorHAnsi" w:hAnsiTheme="minorHAnsi" w:cstheme="minorHAnsi"/>
                <w:szCs w:val="24"/>
              </w:rPr>
              <w:t xml:space="preserve">: </w:t>
            </w:r>
          </w:p>
          <w:p w14:paraId="37B4CED3" w14:textId="7F2D0802" w:rsidR="00261CE9" w:rsidRPr="00013B3A" w:rsidRDefault="00276ED0" w:rsidP="006001BB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/>
                <w:szCs w:val="24"/>
              </w:rPr>
              <w:t>1</w:t>
            </w:r>
            <w:r w:rsidR="00AD1AA3" w:rsidRPr="00013B3A">
              <w:rPr>
                <w:rFonts w:asciiTheme="minorHAnsi" w:hAnsiTheme="minorHAnsi" w:cstheme="minorHAnsi"/>
                <w:bCs/>
                <w:color w:val="000000"/>
                <w:szCs w:val="24"/>
              </w:rPr>
              <w:t>ºSEM/20</w:t>
            </w:r>
            <w:r w:rsidR="00A5084A" w:rsidRPr="00013B3A">
              <w:rPr>
                <w:rFonts w:asciiTheme="minorHAnsi" w:hAnsiTheme="minorHAnsi" w:cstheme="minorHAnsi"/>
                <w:bCs/>
                <w:color w:val="000000"/>
                <w:szCs w:val="24"/>
              </w:rPr>
              <w:t>2</w:t>
            </w:r>
            <w:r>
              <w:rPr>
                <w:rFonts w:asciiTheme="minorHAnsi" w:hAnsiTheme="minorHAnsi" w:cstheme="minorHAnsi"/>
                <w:bCs/>
                <w:color w:val="000000"/>
                <w:szCs w:val="24"/>
              </w:rPr>
              <w:t>5</w:t>
            </w:r>
          </w:p>
        </w:tc>
      </w:tr>
      <w:bookmarkEnd w:id="6"/>
      <w:bookmarkEnd w:id="7"/>
      <w:tr w:rsidR="00261CE9" w:rsidRPr="00013B3A" w14:paraId="562AB501" w14:textId="77777777" w:rsidTr="008D05B8">
        <w:trPr>
          <w:cantSplit/>
          <w:trHeight w:val="320"/>
          <w:jc w:val="center"/>
        </w:trPr>
        <w:tc>
          <w:tcPr>
            <w:tcW w:w="991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7E4B7324" w14:textId="77777777" w:rsidR="0038175B" w:rsidRPr="00013B3A" w:rsidRDefault="00FF6DF2" w:rsidP="00AA1803">
            <w:pPr>
              <w:tabs>
                <w:tab w:val="left" w:pos="1172"/>
                <w:tab w:val="left" w:pos="1574"/>
              </w:tabs>
              <w:spacing w:line="360" w:lineRule="auto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13B3A">
              <w:rPr>
                <w:rFonts w:asciiTheme="minorHAnsi" w:hAnsiTheme="minorHAnsi" w:cstheme="minorHAnsi"/>
                <w:b/>
                <w:bCs/>
                <w:szCs w:val="24"/>
              </w:rPr>
              <w:t>Ementa</w:t>
            </w:r>
            <w:r w:rsidR="007B779D" w:rsidRPr="00013B3A">
              <w:rPr>
                <w:rFonts w:asciiTheme="minorHAnsi" w:hAnsiTheme="minorHAnsi" w:cstheme="minorHAnsi"/>
                <w:b/>
                <w:bCs/>
                <w:szCs w:val="24"/>
              </w:rPr>
              <w:t xml:space="preserve">: </w:t>
            </w:r>
          </w:p>
          <w:p w14:paraId="2F8D2E01" w14:textId="45F39488" w:rsidR="00E07D52" w:rsidRPr="00F37021" w:rsidRDefault="00F37021" w:rsidP="00013B3A">
            <w:pPr>
              <w:spacing w:line="276" w:lineRule="auto"/>
              <w:rPr>
                <w:rFonts w:asciiTheme="minorHAnsi" w:hAnsiTheme="minorHAnsi" w:cstheme="minorHAnsi"/>
                <w:color w:val="000000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Cs w:val="24"/>
              </w:rPr>
              <w:t>Estudo da Inteligência Artificial</w:t>
            </w:r>
            <w:r w:rsidR="008B1868">
              <w:rPr>
                <w:rFonts w:asciiTheme="minorHAnsi" w:hAnsiTheme="minorHAnsi" w:cstheme="minorHAnsi"/>
                <w:color w:val="000000"/>
                <w:szCs w:val="24"/>
              </w:rPr>
              <w:t xml:space="preserve"> (IA)</w:t>
            </w:r>
            <w:r>
              <w:rPr>
                <w:rFonts w:asciiTheme="minorHAnsi" w:hAnsiTheme="minorHAnsi" w:cstheme="minorHAnsi"/>
                <w:color w:val="000000"/>
                <w:szCs w:val="24"/>
              </w:rPr>
              <w:t xml:space="preserve"> clássica </w:t>
            </w:r>
            <w:r w:rsidRPr="00013B3A">
              <w:rPr>
                <w:rFonts w:asciiTheme="minorHAnsi" w:hAnsiTheme="minorHAnsi" w:cstheme="minorHAnsi"/>
                <w:color w:val="000000"/>
                <w:szCs w:val="24"/>
              </w:rPr>
              <w:t xml:space="preserve">como </w:t>
            </w:r>
            <w:r>
              <w:rPr>
                <w:rFonts w:asciiTheme="minorHAnsi" w:hAnsiTheme="minorHAnsi" w:cstheme="minorHAnsi"/>
                <w:color w:val="000000"/>
                <w:szCs w:val="24"/>
              </w:rPr>
              <w:t>a</w:t>
            </w:r>
            <w:r w:rsidRPr="00013B3A">
              <w:rPr>
                <w:rFonts w:asciiTheme="minorHAnsi" w:hAnsiTheme="minorHAnsi" w:cstheme="minorHAnsi"/>
                <w:color w:val="000000"/>
                <w:szCs w:val="24"/>
              </w:rPr>
              <w:t xml:space="preserve">lgoritmos </w:t>
            </w:r>
            <w:r>
              <w:rPr>
                <w:rFonts w:asciiTheme="minorHAnsi" w:hAnsiTheme="minorHAnsi" w:cstheme="minorHAnsi"/>
                <w:color w:val="000000"/>
                <w:szCs w:val="24"/>
              </w:rPr>
              <w:t>g</w:t>
            </w:r>
            <w:r w:rsidRPr="00013B3A">
              <w:rPr>
                <w:rFonts w:asciiTheme="minorHAnsi" w:hAnsiTheme="minorHAnsi" w:cstheme="minorHAnsi"/>
                <w:color w:val="000000"/>
                <w:szCs w:val="24"/>
              </w:rPr>
              <w:t>enético</w:t>
            </w:r>
            <w:r>
              <w:rPr>
                <w:rFonts w:asciiTheme="minorHAnsi" w:hAnsiTheme="minorHAnsi" w:cstheme="minorHAnsi"/>
                <w:color w:val="000000"/>
                <w:szCs w:val="24"/>
              </w:rPr>
              <w:t xml:space="preserve">s e de busca, </w:t>
            </w:r>
            <w:r w:rsidR="00CB0A3D">
              <w:rPr>
                <w:rFonts w:asciiTheme="minorHAnsi" w:hAnsiTheme="minorHAnsi" w:cstheme="minorHAnsi"/>
                <w:color w:val="000000"/>
                <w:szCs w:val="24"/>
              </w:rPr>
              <w:t xml:space="preserve">agentes inteligentes, </w:t>
            </w:r>
            <w:r>
              <w:rPr>
                <w:rFonts w:asciiTheme="minorHAnsi" w:hAnsiTheme="minorHAnsi" w:cstheme="minorHAnsi"/>
                <w:color w:val="000000"/>
                <w:szCs w:val="24"/>
              </w:rPr>
              <w:t>sistemas especialistas e baseados em regras</w:t>
            </w:r>
            <w:r w:rsidR="00013B3A">
              <w:rPr>
                <w:rFonts w:asciiTheme="minorHAnsi" w:hAnsiTheme="minorHAnsi" w:cstheme="minorHAnsi"/>
                <w:color w:val="000000"/>
                <w:szCs w:val="24"/>
              </w:rPr>
              <w:t xml:space="preserve">. </w:t>
            </w:r>
            <w:r>
              <w:rPr>
                <w:rFonts w:asciiTheme="minorHAnsi" w:hAnsiTheme="minorHAnsi" w:cstheme="minorHAnsi"/>
                <w:color w:val="000000"/>
                <w:szCs w:val="24"/>
              </w:rPr>
              <w:t xml:space="preserve">Estudo e aplicação </w:t>
            </w:r>
            <w:r w:rsidR="008B1868">
              <w:rPr>
                <w:rFonts w:asciiTheme="minorHAnsi" w:hAnsiTheme="minorHAnsi" w:cstheme="minorHAnsi"/>
                <w:color w:val="000000"/>
                <w:szCs w:val="24"/>
              </w:rPr>
              <w:t xml:space="preserve">da IA moderna, </w:t>
            </w:r>
            <w:r w:rsidR="00CB0A3D">
              <w:rPr>
                <w:rFonts w:asciiTheme="minorHAnsi" w:hAnsiTheme="minorHAnsi" w:cstheme="minorHAnsi"/>
                <w:color w:val="000000"/>
                <w:szCs w:val="24"/>
              </w:rPr>
              <w:t>aprendizado de máquina clássico e alguns algoritmos, além da I</w:t>
            </w:r>
            <w:r w:rsidR="008B1868">
              <w:rPr>
                <w:rFonts w:asciiTheme="minorHAnsi" w:hAnsiTheme="minorHAnsi" w:cstheme="minorHAnsi"/>
                <w:color w:val="000000"/>
                <w:szCs w:val="24"/>
              </w:rPr>
              <w:t xml:space="preserve">nvestigação </w:t>
            </w:r>
            <w:r>
              <w:rPr>
                <w:rFonts w:asciiTheme="minorHAnsi" w:hAnsiTheme="minorHAnsi" w:cstheme="minorHAnsi"/>
                <w:color w:val="000000"/>
                <w:szCs w:val="24"/>
              </w:rPr>
              <w:t>d</w:t>
            </w:r>
            <w:r w:rsidR="008B1868">
              <w:rPr>
                <w:rFonts w:asciiTheme="minorHAnsi" w:hAnsiTheme="minorHAnsi" w:cstheme="minorHAnsi"/>
                <w:color w:val="000000"/>
                <w:szCs w:val="24"/>
              </w:rPr>
              <w:t>as</w:t>
            </w:r>
            <w:r>
              <w:rPr>
                <w:rFonts w:asciiTheme="minorHAnsi" w:hAnsiTheme="minorHAnsi" w:cstheme="minorHAnsi"/>
                <w:color w:val="000000"/>
                <w:szCs w:val="24"/>
              </w:rPr>
              <w:t xml:space="preserve"> </w:t>
            </w:r>
            <w:r w:rsidR="00013B3A" w:rsidRPr="00013B3A">
              <w:rPr>
                <w:rFonts w:asciiTheme="minorHAnsi" w:hAnsiTheme="minorHAnsi" w:cstheme="minorHAnsi"/>
                <w:color w:val="000000"/>
                <w:szCs w:val="24"/>
              </w:rPr>
              <w:t xml:space="preserve">Redes Neurais e </w:t>
            </w:r>
            <w:proofErr w:type="spellStart"/>
            <w:r w:rsidR="00013B3A" w:rsidRPr="00CB0A3D">
              <w:rPr>
                <w:rFonts w:asciiTheme="minorHAnsi" w:hAnsiTheme="minorHAnsi" w:cstheme="minorHAnsi"/>
                <w:i/>
                <w:iCs/>
                <w:color w:val="000000"/>
                <w:szCs w:val="24"/>
              </w:rPr>
              <w:t>Deep</w:t>
            </w:r>
            <w:proofErr w:type="spellEnd"/>
            <w:r w:rsidR="00013B3A" w:rsidRPr="00CB0A3D">
              <w:rPr>
                <w:rFonts w:asciiTheme="minorHAnsi" w:hAnsiTheme="minorHAnsi" w:cstheme="minorHAnsi"/>
                <w:i/>
                <w:iCs/>
                <w:color w:val="000000"/>
                <w:szCs w:val="24"/>
              </w:rPr>
              <w:t xml:space="preserve"> Learning</w:t>
            </w:r>
            <w:r w:rsidR="00013B3A">
              <w:rPr>
                <w:rFonts w:asciiTheme="minorHAnsi" w:hAnsiTheme="minorHAnsi" w:cstheme="minorHAnsi"/>
                <w:color w:val="000000"/>
                <w:szCs w:val="24"/>
              </w:rPr>
              <w:t xml:space="preserve"> e </w:t>
            </w:r>
            <w:r w:rsidR="008B1868">
              <w:rPr>
                <w:rFonts w:asciiTheme="minorHAnsi" w:hAnsiTheme="minorHAnsi" w:cstheme="minorHAnsi"/>
                <w:color w:val="000000"/>
                <w:szCs w:val="24"/>
              </w:rPr>
              <w:t xml:space="preserve">suas </w:t>
            </w:r>
            <w:r w:rsidR="00013B3A">
              <w:rPr>
                <w:rFonts w:asciiTheme="minorHAnsi" w:hAnsiTheme="minorHAnsi" w:cstheme="minorHAnsi"/>
                <w:color w:val="000000"/>
                <w:szCs w:val="24"/>
              </w:rPr>
              <w:t>diferentes arquiteturas</w:t>
            </w:r>
            <w:r w:rsidR="00013B3A" w:rsidRPr="00013B3A">
              <w:rPr>
                <w:rFonts w:asciiTheme="minorHAnsi" w:hAnsiTheme="minorHAnsi" w:cstheme="minorHAnsi"/>
                <w:color w:val="000000"/>
                <w:szCs w:val="24"/>
              </w:rPr>
              <w:t xml:space="preserve">. </w:t>
            </w:r>
            <w:r w:rsidR="008B1868">
              <w:rPr>
                <w:rFonts w:asciiTheme="minorHAnsi" w:hAnsiTheme="minorHAnsi" w:cstheme="minorHAnsi"/>
                <w:color w:val="000000"/>
                <w:szCs w:val="24"/>
              </w:rPr>
              <w:t>Ensino das t</w:t>
            </w:r>
            <w:r w:rsidR="00013B3A">
              <w:rPr>
                <w:rFonts w:asciiTheme="minorHAnsi" w:hAnsiTheme="minorHAnsi" w:cstheme="minorHAnsi"/>
                <w:color w:val="000000"/>
                <w:szCs w:val="24"/>
              </w:rPr>
              <w:t xml:space="preserve">arefas envolvendo processamento de linguagem natural e visão computacional. Uso de diferentes dos </w:t>
            </w:r>
            <w:r w:rsidR="00013B3A" w:rsidRPr="00013B3A">
              <w:rPr>
                <w:rFonts w:asciiTheme="minorHAnsi" w:hAnsiTheme="minorHAnsi" w:cstheme="minorHAnsi"/>
                <w:color w:val="000000"/>
                <w:szCs w:val="24"/>
              </w:rPr>
              <w:t>frameworks mais populares</w:t>
            </w:r>
            <w:r w:rsidR="00013B3A">
              <w:rPr>
                <w:rFonts w:asciiTheme="minorHAnsi" w:hAnsiTheme="minorHAnsi" w:cstheme="minorHAnsi"/>
                <w:color w:val="000000"/>
                <w:szCs w:val="24"/>
              </w:rPr>
              <w:t xml:space="preserve">, como </w:t>
            </w:r>
            <w:proofErr w:type="spellStart"/>
            <w:r w:rsidR="00013B3A">
              <w:rPr>
                <w:rFonts w:asciiTheme="minorHAnsi" w:hAnsiTheme="minorHAnsi" w:cstheme="minorHAnsi"/>
                <w:color w:val="000000"/>
                <w:szCs w:val="24"/>
              </w:rPr>
              <w:t>Scikit-learn</w:t>
            </w:r>
            <w:proofErr w:type="spellEnd"/>
            <w:r w:rsidR="00013B3A">
              <w:rPr>
                <w:rFonts w:asciiTheme="minorHAnsi" w:hAnsiTheme="minorHAnsi" w:cstheme="minorHAnsi"/>
                <w:color w:val="000000"/>
                <w:szCs w:val="24"/>
              </w:rPr>
              <w:t xml:space="preserve">, </w:t>
            </w:r>
            <w:proofErr w:type="spellStart"/>
            <w:r w:rsidR="00013B3A" w:rsidRPr="00013B3A">
              <w:rPr>
                <w:rFonts w:asciiTheme="minorHAnsi" w:hAnsiTheme="minorHAnsi" w:cstheme="minorHAnsi"/>
                <w:color w:val="000000"/>
                <w:szCs w:val="24"/>
              </w:rPr>
              <w:t>TensorFlow</w:t>
            </w:r>
            <w:proofErr w:type="spellEnd"/>
            <w:r w:rsidR="00013B3A" w:rsidRPr="00013B3A">
              <w:rPr>
                <w:rFonts w:asciiTheme="minorHAnsi" w:hAnsiTheme="minorHAnsi" w:cstheme="minorHAnsi"/>
                <w:color w:val="000000"/>
                <w:szCs w:val="24"/>
              </w:rPr>
              <w:t xml:space="preserve"> e </w:t>
            </w:r>
            <w:proofErr w:type="spellStart"/>
            <w:r w:rsidR="00013B3A" w:rsidRPr="00013B3A">
              <w:rPr>
                <w:rFonts w:asciiTheme="minorHAnsi" w:hAnsiTheme="minorHAnsi" w:cstheme="minorHAnsi"/>
                <w:color w:val="000000"/>
                <w:szCs w:val="24"/>
              </w:rPr>
              <w:t>PyTorch</w:t>
            </w:r>
            <w:proofErr w:type="spellEnd"/>
            <w:r w:rsidR="00013B3A" w:rsidRPr="00013B3A">
              <w:rPr>
                <w:rFonts w:asciiTheme="minorHAnsi" w:hAnsiTheme="minorHAnsi" w:cstheme="minorHAnsi"/>
                <w:color w:val="000000"/>
                <w:szCs w:val="24"/>
              </w:rPr>
              <w:t>.</w:t>
            </w:r>
          </w:p>
        </w:tc>
      </w:tr>
    </w:tbl>
    <w:p w14:paraId="3F6EBCA2" w14:textId="77777777" w:rsidR="00C72193" w:rsidRPr="00013B3A" w:rsidRDefault="00C72193">
      <w:pPr>
        <w:rPr>
          <w:rFonts w:asciiTheme="minorHAnsi" w:hAnsiTheme="minorHAnsi" w:cstheme="minorHAnsi"/>
          <w:szCs w:val="24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FF6DF2" w:rsidRPr="00013B3A" w14:paraId="4B72675F" w14:textId="77777777" w:rsidTr="00F13680">
        <w:trPr>
          <w:cantSplit/>
          <w:trHeight w:val="427"/>
          <w:jc w:val="center"/>
        </w:trPr>
        <w:tc>
          <w:tcPr>
            <w:tcW w:w="9918" w:type="dxa"/>
            <w:tcBorders>
              <w:left w:val="single" w:sz="8" w:space="0" w:color="auto"/>
              <w:right w:val="single" w:sz="8" w:space="0" w:color="auto"/>
            </w:tcBorders>
          </w:tcPr>
          <w:p w14:paraId="7F978578" w14:textId="77777777" w:rsidR="00474C92" w:rsidRPr="00013B3A" w:rsidRDefault="00050BDD" w:rsidP="00FF6DF2">
            <w:pPr>
              <w:spacing w:line="360" w:lineRule="auto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13B3A">
              <w:rPr>
                <w:rFonts w:asciiTheme="minorHAnsi" w:hAnsiTheme="minorHAnsi" w:cstheme="minorHAnsi"/>
                <w:szCs w:val="24"/>
              </w:rPr>
              <w:br w:type="page"/>
            </w:r>
            <w:r w:rsidR="00FF6DF2" w:rsidRPr="00013B3A">
              <w:rPr>
                <w:rFonts w:asciiTheme="minorHAnsi" w:hAnsiTheme="minorHAnsi" w:cstheme="minorHAnsi"/>
                <w:b/>
                <w:bCs/>
                <w:szCs w:val="24"/>
              </w:rPr>
              <w:t>Objetivos</w:t>
            </w:r>
            <w:r w:rsidR="007B779D" w:rsidRPr="00013B3A">
              <w:rPr>
                <w:rFonts w:asciiTheme="minorHAnsi" w:hAnsiTheme="minorHAnsi" w:cstheme="minorHAnsi"/>
                <w:b/>
                <w:bCs/>
                <w:szCs w:val="24"/>
              </w:rPr>
              <w:t xml:space="preserve">: </w:t>
            </w:r>
          </w:p>
          <w:p w14:paraId="67E1D0E6" w14:textId="6AAC8846" w:rsidR="000C4915" w:rsidRDefault="008136ED" w:rsidP="00013B3A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013B3A">
              <w:rPr>
                <w:rFonts w:asciiTheme="minorHAnsi" w:hAnsiTheme="minorHAnsi" w:cstheme="minorHAnsi"/>
                <w:szCs w:val="24"/>
              </w:rPr>
              <w:t xml:space="preserve">Preparar o aluno para que ele compreenda </w:t>
            </w:r>
            <w:r w:rsidR="00013B3A">
              <w:rPr>
                <w:rFonts w:asciiTheme="minorHAnsi" w:hAnsiTheme="minorHAnsi" w:cstheme="minorHAnsi"/>
                <w:szCs w:val="24"/>
              </w:rPr>
              <w:t xml:space="preserve">processos </w:t>
            </w:r>
            <w:r w:rsidR="008B1868">
              <w:rPr>
                <w:rFonts w:asciiTheme="minorHAnsi" w:hAnsiTheme="minorHAnsi" w:cstheme="minorHAnsi"/>
                <w:szCs w:val="24"/>
              </w:rPr>
              <w:t xml:space="preserve">clássicos e </w:t>
            </w:r>
            <w:r w:rsidR="00013B3A">
              <w:rPr>
                <w:rFonts w:asciiTheme="minorHAnsi" w:hAnsiTheme="minorHAnsi" w:cstheme="minorHAnsi"/>
                <w:szCs w:val="24"/>
              </w:rPr>
              <w:t xml:space="preserve">modernos de </w:t>
            </w:r>
            <w:r w:rsidRPr="00013B3A">
              <w:rPr>
                <w:rFonts w:asciiTheme="minorHAnsi" w:hAnsiTheme="minorHAnsi" w:cstheme="minorHAnsi"/>
                <w:szCs w:val="24"/>
              </w:rPr>
              <w:t xml:space="preserve">Inteligência Artificial </w:t>
            </w:r>
            <w:r w:rsidR="00013B3A">
              <w:rPr>
                <w:rFonts w:asciiTheme="minorHAnsi" w:hAnsiTheme="minorHAnsi" w:cstheme="minorHAnsi"/>
                <w:szCs w:val="24"/>
              </w:rPr>
              <w:t>sendo capaz de aplicá-los em diferentes problemas reais.</w:t>
            </w:r>
          </w:p>
          <w:p w14:paraId="16476174" w14:textId="3B4E62C2" w:rsidR="00E07D52" w:rsidRPr="00013B3A" w:rsidRDefault="00E07D52" w:rsidP="00013B3A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7EF4853E" w14:textId="27A18119" w:rsidR="00A46198" w:rsidRDefault="00A46198">
      <w:pPr>
        <w:rPr>
          <w:rFonts w:asciiTheme="minorHAnsi" w:hAnsiTheme="minorHAnsi" w:cstheme="minorHAnsi"/>
          <w:szCs w:val="24"/>
        </w:rPr>
      </w:pPr>
    </w:p>
    <w:p w14:paraId="1DE10C33" w14:textId="77777777" w:rsidR="002C2F7C" w:rsidRDefault="002C2F7C">
      <w:pPr>
        <w:rPr>
          <w:rFonts w:asciiTheme="minorHAnsi" w:hAnsiTheme="minorHAnsi" w:cstheme="minorHAnsi"/>
          <w:szCs w:val="24"/>
        </w:rPr>
      </w:pPr>
    </w:p>
    <w:p w14:paraId="07908AB6" w14:textId="77777777" w:rsidR="002C2F7C" w:rsidRDefault="002C2F7C">
      <w:pPr>
        <w:rPr>
          <w:rFonts w:asciiTheme="minorHAnsi" w:hAnsiTheme="minorHAnsi" w:cstheme="minorHAnsi"/>
          <w:szCs w:val="24"/>
        </w:rPr>
      </w:pPr>
    </w:p>
    <w:p w14:paraId="01A782CB" w14:textId="77777777" w:rsidR="002C2F7C" w:rsidRDefault="002C2F7C">
      <w:pPr>
        <w:rPr>
          <w:rFonts w:asciiTheme="minorHAnsi" w:hAnsiTheme="minorHAnsi" w:cstheme="minorHAnsi"/>
          <w:szCs w:val="24"/>
        </w:rPr>
      </w:pPr>
    </w:p>
    <w:p w14:paraId="57C15B65" w14:textId="77777777" w:rsidR="002C2F7C" w:rsidRDefault="002C2F7C">
      <w:pPr>
        <w:rPr>
          <w:rFonts w:asciiTheme="minorHAnsi" w:hAnsiTheme="minorHAnsi" w:cstheme="minorHAnsi"/>
          <w:szCs w:val="24"/>
        </w:rPr>
      </w:pPr>
    </w:p>
    <w:p w14:paraId="27DA005F" w14:textId="77777777" w:rsidR="002C2F7C" w:rsidRDefault="002C2F7C">
      <w:pPr>
        <w:rPr>
          <w:rFonts w:asciiTheme="minorHAnsi" w:hAnsiTheme="minorHAnsi" w:cstheme="minorHAnsi"/>
          <w:szCs w:val="24"/>
        </w:rPr>
      </w:pPr>
    </w:p>
    <w:p w14:paraId="333D24F1" w14:textId="77777777" w:rsidR="002C2F7C" w:rsidRDefault="002C2F7C">
      <w:pPr>
        <w:rPr>
          <w:rFonts w:asciiTheme="minorHAnsi" w:hAnsiTheme="minorHAnsi" w:cstheme="minorHAnsi"/>
          <w:szCs w:val="24"/>
        </w:rPr>
      </w:pPr>
    </w:p>
    <w:p w14:paraId="77AF74D4" w14:textId="77777777" w:rsidR="002C2F7C" w:rsidRDefault="002C2F7C">
      <w:pPr>
        <w:rPr>
          <w:rFonts w:asciiTheme="minorHAnsi" w:hAnsiTheme="minorHAnsi" w:cstheme="minorHAnsi"/>
          <w:szCs w:val="24"/>
        </w:rPr>
      </w:pPr>
    </w:p>
    <w:p w14:paraId="2D6A162D" w14:textId="77777777" w:rsidR="002C2F7C" w:rsidRDefault="002C2F7C">
      <w:pPr>
        <w:rPr>
          <w:rFonts w:asciiTheme="minorHAnsi" w:hAnsiTheme="minorHAnsi" w:cstheme="minorHAnsi"/>
          <w:szCs w:val="24"/>
        </w:rPr>
      </w:pPr>
    </w:p>
    <w:p w14:paraId="3ECCDB4A" w14:textId="77777777" w:rsidR="002C2F7C" w:rsidRDefault="002C2F7C">
      <w:pPr>
        <w:rPr>
          <w:rFonts w:asciiTheme="minorHAnsi" w:hAnsiTheme="minorHAnsi" w:cstheme="minorHAnsi"/>
          <w:szCs w:val="24"/>
        </w:rPr>
      </w:pPr>
    </w:p>
    <w:p w14:paraId="72E4C3A9" w14:textId="77777777" w:rsidR="002C2F7C" w:rsidRDefault="002C2F7C">
      <w:pPr>
        <w:rPr>
          <w:rFonts w:asciiTheme="minorHAnsi" w:hAnsiTheme="minorHAnsi" w:cstheme="minorHAnsi"/>
          <w:szCs w:val="24"/>
        </w:rPr>
      </w:pPr>
    </w:p>
    <w:p w14:paraId="3C19023C" w14:textId="77777777" w:rsidR="002C2F7C" w:rsidRDefault="002C2F7C">
      <w:pPr>
        <w:rPr>
          <w:rFonts w:asciiTheme="minorHAnsi" w:hAnsiTheme="minorHAnsi" w:cstheme="minorHAnsi"/>
          <w:szCs w:val="24"/>
        </w:rPr>
      </w:pPr>
    </w:p>
    <w:p w14:paraId="508BB4E2" w14:textId="77777777" w:rsidR="002C2F7C" w:rsidRDefault="002C2F7C">
      <w:pPr>
        <w:rPr>
          <w:rFonts w:asciiTheme="minorHAnsi" w:hAnsiTheme="minorHAnsi" w:cstheme="minorHAnsi"/>
          <w:szCs w:val="24"/>
        </w:rPr>
      </w:pPr>
    </w:p>
    <w:p w14:paraId="18241B82" w14:textId="77777777" w:rsidR="002C2F7C" w:rsidRDefault="002C2F7C">
      <w:pPr>
        <w:rPr>
          <w:rFonts w:asciiTheme="minorHAnsi" w:hAnsiTheme="minorHAnsi" w:cstheme="minorHAnsi"/>
          <w:szCs w:val="24"/>
        </w:rPr>
      </w:pPr>
    </w:p>
    <w:p w14:paraId="022AA392" w14:textId="77777777" w:rsidR="002C2F7C" w:rsidRPr="00013B3A" w:rsidRDefault="002C2F7C">
      <w:pPr>
        <w:rPr>
          <w:rFonts w:asciiTheme="minorHAnsi" w:hAnsiTheme="minorHAnsi" w:cstheme="minorHAnsi"/>
          <w:szCs w:val="24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4"/>
        <w:gridCol w:w="3268"/>
        <w:gridCol w:w="3336"/>
      </w:tblGrid>
      <w:tr w:rsidR="00FF6DF2" w:rsidRPr="00013B3A" w14:paraId="2375B225" w14:textId="77777777" w:rsidTr="00F13680">
        <w:trPr>
          <w:cantSplit/>
          <w:trHeight w:val="427"/>
          <w:jc w:val="center"/>
        </w:trPr>
        <w:tc>
          <w:tcPr>
            <w:tcW w:w="3314" w:type="dxa"/>
            <w:tcBorders>
              <w:left w:val="single" w:sz="8" w:space="0" w:color="auto"/>
              <w:right w:val="single" w:sz="8" w:space="0" w:color="auto"/>
            </w:tcBorders>
          </w:tcPr>
          <w:p w14:paraId="05A8A4A5" w14:textId="77777777" w:rsidR="00FF6DF2" w:rsidRPr="00013B3A" w:rsidRDefault="00FF6DF2" w:rsidP="00FF6DF2">
            <w:pPr>
              <w:spacing w:line="360" w:lineRule="auto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13B3A">
              <w:rPr>
                <w:rFonts w:asciiTheme="minorHAnsi" w:hAnsiTheme="minorHAnsi" w:cstheme="minorHAnsi"/>
                <w:b/>
                <w:bCs/>
                <w:szCs w:val="24"/>
              </w:rPr>
              <w:lastRenderedPageBreak/>
              <w:t>Fatos e Conceitos</w:t>
            </w:r>
          </w:p>
        </w:tc>
        <w:tc>
          <w:tcPr>
            <w:tcW w:w="3268" w:type="dxa"/>
            <w:tcBorders>
              <w:left w:val="single" w:sz="8" w:space="0" w:color="auto"/>
              <w:right w:val="single" w:sz="8" w:space="0" w:color="auto"/>
            </w:tcBorders>
          </w:tcPr>
          <w:p w14:paraId="31C11101" w14:textId="77777777" w:rsidR="00FF6DF2" w:rsidRPr="00013B3A" w:rsidRDefault="00FF6DF2" w:rsidP="00FF6DF2">
            <w:pPr>
              <w:spacing w:line="360" w:lineRule="auto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13B3A">
              <w:rPr>
                <w:rFonts w:asciiTheme="minorHAnsi" w:hAnsiTheme="minorHAnsi" w:cstheme="minorHAnsi"/>
                <w:b/>
                <w:bCs/>
                <w:szCs w:val="24"/>
              </w:rPr>
              <w:t>Procedimentos e Habilidades</w:t>
            </w:r>
          </w:p>
        </w:tc>
        <w:tc>
          <w:tcPr>
            <w:tcW w:w="3336" w:type="dxa"/>
            <w:tcBorders>
              <w:left w:val="single" w:sz="8" w:space="0" w:color="auto"/>
              <w:right w:val="single" w:sz="8" w:space="0" w:color="auto"/>
            </w:tcBorders>
          </w:tcPr>
          <w:p w14:paraId="56B61CA4" w14:textId="77777777" w:rsidR="008E1C21" w:rsidRPr="00013B3A" w:rsidRDefault="00FF6DF2" w:rsidP="006501B8">
            <w:pPr>
              <w:spacing w:line="360" w:lineRule="auto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13B3A">
              <w:rPr>
                <w:rFonts w:asciiTheme="minorHAnsi" w:hAnsiTheme="minorHAnsi" w:cstheme="minorHAnsi"/>
                <w:b/>
                <w:bCs/>
                <w:szCs w:val="24"/>
              </w:rPr>
              <w:t>Atitudes, Normas e Valores</w:t>
            </w:r>
          </w:p>
        </w:tc>
      </w:tr>
      <w:tr w:rsidR="00FF6DF2" w:rsidRPr="00013B3A" w14:paraId="27CF3B90" w14:textId="77777777" w:rsidTr="00F13680">
        <w:trPr>
          <w:cantSplit/>
          <w:trHeight w:val="427"/>
          <w:jc w:val="center"/>
        </w:trPr>
        <w:tc>
          <w:tcPr>
            <w:tcW w:w="3314" w:type="dxa"/>
            <w:tcBorders>
              <w:left w:val="single" w:sz="8" w:space="0" w:color="auto"/>
              <w:right w:val="single" w:sz="8" w:space="0" w:color="auto"/>
            </w:tcBorders>
          </w:tcPr>
          <w:p w14:paraId="2D9BE162" w14:textId="77777777" w:rsidR="00E07D52" w:rsidRPr="00E07D52" w:rsidRDefault="00E07D52" w:rsidP="00E07D52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E07D52">
              <w:rPr>
                <w:rFonts w:asciiTheme="minorHAnsi" w:hAnsiTheme="minorHAnsi" w:cstheme="minorHAnsi"/>
                <w:szCs w:val="24"/>
              </w:rPr>
              <w:t>Conhecer os princípios das modernas ferramentas de IA e da IA Clássica.</w:t>
            </w:r>
          </w:p>
          <w:p w14:paraId="5AA05F7F" w14:textId="77777777" w:rsidR="00E07D52" w:rsidRDefault="00E07D52" w:rsidP="00E07D52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</w:p>
          <w:p w14:paraId="1EE535AE" w14:textId="5D7B8C16" w:rsidR="00E07D52" w:rsidRPr="00E07D52" w:rsidRDefault="00E07D52" w:rsidP="00E07D52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E07D52">
              <w:rPr>
                <w:rFonts w:asciiTheme="minorHAnsi" w:hAnsiTheme="minorHAnsi" w:cstheme="minorHAnsi"/>
                <w:szCs w:val="24"/>
              </w:rPr>
              <w:t xml:space="preserve">Entender a aplicação da IA em diferentes domínios como a linguagem natural e a visão computacional. </w:t>
            </w:r>
          </w:p>
        </w:tc>
        <w:tc>
          <w:tcPr>
            <w:tcW w:w="3268" w:type="dxa"/>
            <w:tcBorders>
              <w:left w:val="single" w:sz="8" w:space="0" w:color="auto"/>
              <w:right w:val="single" w:sz="8" w:space="0" w:color="auto"/>
            </w:tcBorders>
          </w:tcPr>
          <w:p w14:paraId="08EDBA5A" w14:textId="77777777" w:rsidR="00FF6DF2" w:rsidRPr="00E07D52" w:rsidRDefault="00E07D52" w:rsidP="00E07D52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60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E07D52">
              <w:rPr>
                <w:rFonts w:asciiTheme="minorHAnsi" w:hAnsiTheme="minorHAnsi" w:cstheme="minorHAnsi"/>
                <w:szCs w:val="24"/>
              </w:rPr>
              <w:t xml:space="preserve">Estar apto a empregar os </w:t>
            </w:r>
            <w:r w:rsidRPr="00E07D52">
              <w:rPr>
                <w:rFonts w:asciiTheme="minorHAnsi" w:hAnsiTheme="minorHAnsi" w:cstheme="minorHAnsi"/>
                <w:color w:val="000000"/>
                <w:szCs w:val="24"/>
              </w:rPr>
              <w:t xml:space="preserve">frameworks mais populares de IA, como </w:t>
            </w:r>
            <w:proofErr w:type="spellStart"/>
            <w:r w:rsidRPr="00E07D52">
              <w:rPr>
                <w:rFonts w:asciiTheme="minorHAnsi" w:hAnsiTheme="minorHAnsi" w:cstheme="minorHAnsi"/>
                <w:color w:val="000000"/>
                <w:szCs w:val="24"/>
              </w:rPr>
              <w:t>Scikit-learn</w:t>
            </w:r>
            <w:proofErr w:type="spellEnd"/>
            <w:r w:rsidRPr="00E07D52">
              <w:rPr>
                <w:rFonts w:asciiTheme="minorHAnsi" w:hAnsiTheme="minorHAnsi" w:cstheme="minorHAnsi"/>
                <w:color w:val="000000"/>
                <w:szCs w:val="24"/>
              </w:rPr>
              <w:t xml:space="preserve">, </w:t>
            </w:r>
            <w:proofErr w:type="spellStart"/>
            <w:r w:rsidRPr="00E07D52">
              <w:rPr>
                <w:rFonts w:asciiTheme="minorHAnsi" w:hAnsiTheme="minorHAnsi" w:cstheme="minorHAnsi"/>
                <w:color w:val="000000"/>
                <w:szCs w:val="24"/>
              </w:rPr>
              <w:t>TensorFlow</w:t>
            </w:r>
            <w:proofErr w:type="spellEnd"/>
            <w:r w:rsidRPr="00E07D52">
              <w:rPr>
                <w:rFonts w:asciiTheme="minorHAnsi" w:hAnsiTheme="minorHAnsi" w:cstheme="minorHAnsi"/>
                <w:color w:val="000000"/>
                <w:szCs w:val="24"/>
              </w:rPr>
              <w:t xml:space="preserve"> e </w:t>
            </w:r>
            <w:proofErr w:type="spellStart"/>
            <w:r w:rsidRPr="00E07D52">
              <w:rPr>
                <w:rFonts w:asciiTheme="minorHAnsi" w:hAnsiTheme="minorHAnsi" w:cstheme="minorHAnsi"/>
                <w:color w:val="000000"/>
                <w:szCs w:val="24"/>
              </w:rPr>
              <w:t>PyTorch</w:t>
            </w:r>
            <w:proofErr w:type="spellEnd"/>
            <w:r w:rsidRPr="00E07D52">
              <w:rPr>
                <w:rFonts w:asciiTheme="minorHAnsi" w:hAnsiTheme="minorHAnsi" w:cstheme="minorHAnsi"/>
                <w:color w:val="000000"/>
                <w:szCs w:val="24"/>
              </w:rPr>
              <w:t>.</w:t>
            </w:r>
          </w:p>
          <w:p w14:paraId="02B20E70" w14:textId="77777777" w:rsidR="00E07D52" w:rsidRDefault="00E07D52" w:rsidP="00E07D52">
            <w:pPr>
              <w:spacing w:line="276" w:lineRule="auto"/>
              <w:rPr>
                <w:rFonts w:asciiTheme="minorHAnsi" w:hAnsiTheme="minorHAnsi" w:cstheme="minorHAnsi"/>
                <w:color w:val="000000"/>
                <w:szCs w:val="24"/>
              </w:rPr>
            </w:pPr>
          </w:p>
          <w:p w14:paraId="4FDAAA78" w14:textId="77777777" w:rsidR="00E07D52" w:rsidRPr="00E07D52" w:rsidRDefault="00E07D52" w:rsidP="00E07D52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E07D52">
              <w:rPr>
                <w:rFonts w:asciiTheme="minorHAnsi" w:hAnsiTheme="minorHAnsi" w:cstheme="minorHAnsi"/>
                <w:color w:val="000000"/>
                <w:szCs w:val="24"/>
              </w:rPr>
              <w:t xml:space="preserve">Reconhecer as possibilidades de uso da Inteligência Artificial para a solução de diferentes problemas, e os modelos e técnicas mais adequados a serem empregados.  </w:t>
            </w:r>
          </w:p>
          <w:p w14:paraId="2E43882D" w14:textId="7B6A9B24" w:rsidR="00E07D52" w:rsidRPr="00E07D52" w:rsidRDefault="00E07D52" w:rsidP="00E07D52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336" w:type="dxa"/>
            <w:tcBorders>
              <w:left w:val="single" w:sz="8" w:space="0" w:color="auto"/>
              <w:right w:val="single" w:sz="8" w:space="0" w:color="auto"/>
            </w:tcBorders>
          </w:tcPr>
          <w:p w14:paraId="5AE8AA37" w14:textId="5A61D240" w:rsidR="00E07D52" w:rsidRPr="00E07D52" w:rsidRDefault="008E1C21" w:rsidP="00E07D52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rFonts w:asciiTheme="minorHAnsi" w:hAnsiTheme="minorHAnsi" w:cstheme="minorHAnsi"/>
                <w:szCs w:val="24"/>
              </w:rPr>
            </w:pPr>
            <w:bookmarkStart w:id="8" w:name="OLE_LINK23"/>
            <w:bookmarkStart w:id="9" w:name="OLE_LINK24"/>
            <w:bookmarkStart w:id="10" w:name="OLE_LINK25"/>
            <w:r w:rsidRPr="00E07D52">
              <w:rPr>
                <w:rFonts w:asciiTheme="minorHAnsi" w:hAnsiTheme="minorHAnsi" w:cstheme="minorHAnsi"/>
                <w:szCs w:val="24"/>
              </w:rPr>
              <w:t>Valorizar</w:t>
            </w:r>
            <w:r w:rsidR="00E07D52" w:rsidRPr="00E07D52">
              <w:rPr>
                <w:rFonts w:asciiTheme="minorHAnsi" w:hAnsiTheme="minorHAnsi" w:cstheme="minorHAnsi"/>
                <w:szCs w:val="24"/>
              </w:rPr>
              <w:t xml:space="preserve"> o conhecimento científico e a i</w:t>
            </w:r>
            <w:r w:rsidRPr="00E07D52">
              <w:rPr>
                <w:rFonts w:asciiTheme="minorHAnsi" w:hAnsiTheme="minorHAnsi" w:cstheme="minorHAnsi"/>
                <w:szCs w:val="24"/>
              </w:rPr>
              <w:t xml:space="preserve">nterdisciplinaridade </w:t>
            </w:r>
            <w:r w:rsidR="00E07D52" w:rsidRPr="00E07D52">
              <w:rPr>
                <w:rFonts w:asciiTheme="minorHAnsi" w:hAnsiTheme="minorHAnsi" w:cstheme="minorHAnsi"/>
                <w:szCs w:val="24"/>
              </w:rPr>
              <w:t>que envolvem a IA.</w:t>
            </w:r>
          </w:p>
          <w:p w14:paraId="112F8ACA" w14:textId="77777777" w:rsidR="00E07D52" w:rsidRDefault="00E07D52" w:rsidP="00E07D52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</w:p>
          <w:p w14:paraId="236AD7D0" w14:textId="628ABA2F" w:rsidR="00E07D52" w:rsidRPr="00E07D52" w:rsidRDefault="008E1C21" w:rsidP="00E07D52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E07D52">
              <w:rPr>
                <w:rFonts w:asciiTheme="minorHAnsi" w:hAnsiTheme="minorHAnsi" w:cstheme="minorHAnsi"/>
                <w:szCs w:val="24"/>
              </w:rPr>
              <w:t xml:space="preserve">Estar atento </w:t>
            </w:r>
            <w:r w:rsidR="00E07D52" w:rsidRPr="00E07D52">
              <w:rPr>
                <w:rFonts w:asciiTheme="minorHAnsi" w:hAnsiTheme="minorHAnsi" w:cstheme="minorHAnsi"/>
                <w:szCs w:val="24"/>
              </w:rPr>
              <w:t>à evolução e ao estado da arte da IA.</w:t>
            </w:r>
          </w:p>
          <w:p w14:paraId="76C1B231" w14:textId="77777777" w:rsidR="00E07D52" w:rsidRDefault="00E07D52" w:rsidP="00E07D52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</w:p>
          <w:p w14:paraId="02C634B3" w14:textId="1F9C957C" w:rsidR="00E07D52" w:rsidRPr="00E07D52" w:rsidRDefault="00E07D52" w:rsidP="00E07D52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E07D52">
              <w:rPr>
                <w:rFonts w:asciiTheme="minorHAnsi" w:hAnsiTheme="minorHAnsi" w:cstheme="minorHAnsi"/>
                <w:szCs w:val="24"/>
              </w:rPr>
              <w:t xml:space="preserve">Ter e promover a Ética e o uso Responsável da IA. </w:t>
            </w:r>
          </w:p>
          <w:bookmarkEnd w:id="8"/>
          <w:bookmarkEnd w:id="9"/>
          <w:bookmarkEnd w:id="10"/>
          <w:p w14:paraId="1CA95930" w14:textId="551F6CE5" w:rsidR="000C4915" w:rsidRPr="00013B3A" w:rsidRDefault="008E1C21" w:rsidP="00E07D52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013B3A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  <w:tr w:rsidR="00FE7833" w:rsidRPr="002F6771" w14:paraId="249A0A60" w14:textId="77777777" w:rsidTr="00F13680">
        <w:trPr>
          <w:cantSplit/>
          <w:trHeight w:val="320"/>
          <w:jc w:val="center"/>
        </w:trPr>
        <w:tc>
          <w:tcPr>
            <w:tcW w:w="9918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542CD4D5" w14:textId="77777777" w:rsidR="008F40E9" w:rsidRPr="00986901" w:rsidRDefault="009137EF" w:rsidP="00DF4024">
            <w:pPr>
              <w:suppressAutoHyphens/>
              <w:ind w:right="79"/>
              <w:jc w:val="both"/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</w:pPr>
            <w:r w:rsidRPr="00986901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lastRenderedPageBreak/>
              <w:t xml:space="preserve">Conteúdo Programático: </w:t>
            </w:r>
          </w:p>
          <w:p w14:paraId="151A8172" w14:textId="77777777" w:rsidR="002F6771" w:rsidRPr="002F6771" w:rsidRDefault="002F6771" w:rsidP="002F6771">
            <w:pPr>
              <w:suppressAutoHyphens/>
              <w:ind w:left="708" w:right="79"/>
              <w:jc w:val="both"/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</w:pPr>
            <w:r w:rsidRPr="002F6771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Introdução à Inteligência Artificial</w:t>
            </w:r>
          </w:p>
          <w:p w14:paraId="34E4AE95" w14:textId="0309E196" w:rsidR="002F6771" w:rsidRPr="002F6771" w:rsidRDefault="002F6771" w:rsidP="002F6771">
            <w:pPr>
              <w:suppressAutoHyphens/>
              <w:ind w:left="1416" w:right="79"/>
              <w:jc w:val="both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2F6771">
              <w:rPr>
                <w:rFonts w:asciiTheme="minorHAnsi" w:hAnsiTheme="minorHAnsi" w:cstheme="minorHAnsi"/>
                <w:color w:val="000000"/>
                <w:szCs w:val="24"/>
              </w:rPr>
              <w:t>Introduçã</w:t>
            </w:r>
            <w:r w:rsidR="00960500">
              <w:rPr>
                <w:rFonts w:asciiTheme="minorHAnsi" w:hAnsiTheme="minorHAnsi" w:cstheme="minorHAnsi"/>
                <w:color w:val="000000"/>
                <w:szCs w:val="24"/>
              </w:rPr>
              <w:t>o,</w:t>
            </w:r>
            <w:r w:rsidRPr="002F6771">
              <w:rPr>
                <w:rFonts w:asciiTheme="minorHAnsi" w:hAnsiTheme="minorHAnsi" w:cstheme="minorHAnsi"/>
                <w:color w:val="000000"/>
                <w:szCs w:val="24"/>
              </w:rPr>
              <w:t xml:space="preserve"> História </w:t>
            </w:r>
            <w:r w:rsidR="00960500">
              <w:rPr>
                <w:rFonts w:asciiTheme="minorHAnsi" w:hAnsiTheme="minorHAnsi" w:cstheme="minorHAnsi"/>
                <w:color w:val="000000"/>
                <w:szCs w:val="24"/>
              </w:rPr>
              <w:t xml:space="preserve">e Aplicações </w:t>
            </w:r>
            <w:r w:rsidRPr="002F6771">
              <w:rPr>
                <w:rFonts w:asciiTheme="minorHAnsi" w:hAnsiTheme="minorHAnsi" w:cstheme="minorHAnsi"/>
                <w:color w:val="000000"/>
                <w:szCs w:val="24"/>
              </w:rPr>
              <w:t>da IA</w:t>
            </w:r>
          </w:p>
          <w:p w14:paraId="440A5E80" w14:textId="77777777" w:rsidR="002F6771" w:rsidRPr="002F6771" w:rsidRDefault="002F6771" w:rsidP="002F6771">
            <w:pPr>
              <w:suppressAutoHyphens/>
              <w:ind w:left="1416" w:right="79"/>
              <w:jc w:val="both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2F6771">
              <w:rPr>
                <w:rFonts w:asciiTheme="minorHAnsi" w:hAnsiTheme="minorHAnsi" w:cstheme="minorHAnsi"/>
                <w:color w:val="000000"/>
                <w:szCs w:val="24"/>
              </w:rPr>
              <w:t>Ética da IA e IA responsável</w:t>
            </w:r>
          </w:p>
          <w:p w14:paraId="5CD81C34" w14:textId="77777777" w:rsidR="002F6771" w:rsidRPr="002F6771" w:rsidRDefault="002F6771" w:rsidP="002F6771">
            <w:pPr>
              <w:suppressAutoHyphens/>
              <w:ind w:left="708" w:right="79"/>
              <w:jc w:val="both"/>
              <w:rPr>
                <w:rFonts w:asciiTheme="minorHAnsi" w:hAnsiTheme="minorHAnsi" w:cstheme="minorHAnsi"/>
                <w:color w:val="000000"/>
                <w:szCs w:val="24"/>
              </w:rPr>
            </w:pPr>
          </w:p>
          <w:p w14:paraId="6B9F2991" w14:textId="4B4DC822" w:rsidR="007A28A0" w:rsidRPr="007A28A0" w:rsidRDefault="007A28A0" w:rsidP="007A28A0">
            <w:pPr>
              <w:suppressAutoHyphens/>
              <w:ind w:left="708" w:right="79"/>
              <w:jc w:val="both"/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</w:pPr>
            <w:r w:rsidRPr="007A28A0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Métodos de Busca</w:t>
            </w:r>
            <w:r w:rsidR="00E10990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 xml:space="preserve"> e Algoritmos Evolucionários</w:t>
            </w:r>
          </w:p>
          <w:p w14:paraId="34AE1CBF" w14:textId="5924866F" w:rsidR="007A28A0" w:rsidRDefault="007A28A0" w:rsidP="007A28A0">
            <w:pPr>
              <w:suppressAutoHyphens/>
              <w:ind w:left="1416" w:right="79"/>
              <w:jc w:val="both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7A28A0">
              <w:rPr>
                <w:rFonts w:asciiTheme="minorHAnsi" w:hAnsiTheme="minorHAnsi" w:cstheme="minorHAnsi"/>
                <w:color w:val="000000"/>
                <w:szCs w:val="24"/>
              </w:rPr>
              <w:t>Algoritmos de Busca: Estratégias e Aplicação.</w:t>
            </w:r>
          </w:p>
          <w:p w14:paraId="433405C9" w14:textId="47120608" w:rsidR="007A28A0" w:rsidRPr="007A28A0" w:rsidRDefault="007A28A0" w:rsidP="007A28A0">
            <w:pPr>
              <w:suppressAutoHyphens/>
              <w:ind w:left="1416" w:right="79"/>
              <w:jc w:val="both"/>
              <w:rPr>
                <w:rFonts w:asciiTheme="minorHAnsi" w:hAnsiTheme="minorHAnsi" w:cstheme="minorHAnsi"/>
                <w:color w:val="000000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Cs w:val="24"/>
              </w:rPr>
              <w:t>Algoritmos Genéticos.</w:t>
            </w:r>
          </w:p>
          <w:p w14:paraId="0ACA90A2" w14:textId="77777777" w:rsidR="007A28A0" w:rsidRDefault="007A28A0" w:rsidP="002F6771">
            <w:pPr>
              <w:suppressAutoHyphens/>
              <w:ind w:left="708" w:right="79"/>
              <w:jc w:val="both"/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</w:pPr>
          </w:p>
          <w:p w14:paraId="44596FDA" w14:textId="32941156" w:rsidR="002F6771" w:rsidRDefault="007A28A0" w:rsidP="002F6771">
            <w:pPr>
              <w:suppressAutoHyphens/>
              <w:ind w:left="708" w:right="79"/>
              <w:jc w:val="both"/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Agentes e Representação de Conhecimento</w:t>
            </w:r>
          </w:p>
          <w:p w14:paraId="2AC70788" w14:textId="1C4673D6" w:rsidR="007A28A0" w:rsidRPr="007A28A0" w:rsidRDefault="007A28A0" w:rsidP="007A28A0">
            <w:pPr>
              <w:suppressAutoHyphens/>
              <w:ind w:left="1416" w:right="79"/>
              <w:jc w:val="both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7A28A0">
              <w:rPr>
                <w:rFonts w:asciiTheme="minorHAnsi" w:hAnsiTheme="minorHAnsi" w:cstheme="minorHAnsi"/>
                <w:color w:val="000000"/>
                <w:szCs w:val="24"/>
              </w:rPr>
              <w:t>Conceitos Básicos.</w:t>
            </w:r>
            <w:r w:rsidRPr="002371A7">
              <w:rPr>
                <w:rFonts w:asciiTheme="minorHAnsi" w:hAnsiTheme="minorHAnsi" w:cstheme="minorHAnsi"/>
                <w:color w:val="000000"/>
                <w:szCs w:val="24"/>
              </w:rPr>
              <w:t xml:space="preserve"> </w:t>
            </w:r>
            <w:r w:rsidRPr="007A28A0">
              <w:rPr>
                <w:rFonts w:asciiTheme="minorHAnsi" w:hAnsiTheme="minorHAnsi" w:cstheme="minorHAnsi"/>
                <w:color w:val="000000"/>
                <w:szCs w:val="24"/>
              </w:rPr>
              <w:t>Agentes Baseados em Conhecimento</w:t>
            </w:r>
            <w:r w:rsidRPr="002371A7">
              <w:rPr>
                <w:rFonts w:asciiTheme="minorHAnsi" w:hAnsiTheme="minorHAnsi" w:cstheme="minorHAnsi"/>
                <w:color w:val="000000"/>
                <w:szCs w:val="24"/>
              </w:rPr>
              <w:t>. Aplicação em Jogos.</w:t>
            </w:r>
          </w:p>
          <w:p w14:paraId="69BEF092" w14:textId="77777777" w:rsidR="002F6771" w:rsidRDefault="002F6771" w:rsidP="002F6771">
            <w:pPr>
              <w:suppressAutoHyphens/>
              <w:ind w:left="1416" w:right="79"/>
              <w:jc w:val="both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2F6771">
              <w:rPr>
                <w:rFonts w:asciiTheme="minorHAnsi" w:hAnsiTheme="minorHAnsi" w:cstheme="minorHAnsi"/>
                <w:color w:val="000000"/>
                <w:szCs w:val="24"/>
              </w:rPr>
              <w:t>Representação do Conhecimento e Sistemas Especialistas</w:t>
            </w:r>
          </w:p>
          <w:p w14:paraId="5F253CA3" w14:textId="4ED9E839" w:rsidR="00E10990" w:rsidRPr="002F6771" w:rsidRDefault="00E10990" w:rsidP="002F6771">
            <w:pPr>
              <w:suppressAutoHyphens/>
              <w:ind w:left="1416" w:right="79"/>
              <w:jc w:val="both"/>
              <w:rPr>
                <w:rFonts w:asciiTheme="minorHAnsi" w:hAnsiTheme="minorHAnsi" w:cstheme="minorHAnsi"/>
                <w:color w:val="000000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Cs w:val="24"/>
              </w:rPr>
              <w:t>Agentes Inteligentes</w:t>
            </w:r>
          </w:p>
          <w:p w14:paraId="62D3F26F" w14:textId="18AEC427" w:rsidR="007A28A0" w:rsidRDefault="007A28A0" w:rsidP="007A28A0">
            <w:pPr>
              <w:suppressAutoHyphens/>
              <w:ind w:left="1416" w:right="79"/>
              <w:jc w:val="both"/>
              <w:rPr>
                <w:rFonts w:asciiTheme="minorHAnsi" w:hAnsiTheme="minorHAnsi" w:cstheme="minorHAnsi"/>
                <w:color w:val="000000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Cs w:val="24"/>
              </w:rPr>
              <w:t>Ontologia.</w:t>
            </w:r>
          </w:p>
          <w:p w14:paraId="6F58792B" w14:textId="77777777" w:rsidR="00E10990" w:rsidRDefault="00E10990" w:rsidP="00E10990">
            <w:pPr>
              <w:suppressAutoHyphens/>
              <w:ind w:right="79"/>
              <w:jc w:val="both"/>
              <w:rPr>
                <w:rFonts w:asciiTheme="minorHAnsi" w:hAnsiTheme="minorHAnsi" w:cstheme="minorHAnsi"/>
                <w:color w:val="000000"/>
                <w:szCs w:val="24"/>
              </w:rPr>
            </w:pPr>
          </w:p>
          <w:p w14:paraId="4440B492" w14:textId="77777777" w:rsidR="00E10990" w:rsidRPr="00E10990" w:rsidRDefault="00E10990" w:rsidP="00E10990">
            <w:pPr>
              <w:suppressAutoHyphens/>
              <w:ind w:left="708" w:right="79"/>
              <w:jc w:val="both"/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</w:pPr>
            <w:r w:rsidRPr="00E10990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Introdução ao Aprendizado de Máquina Clássico</w:t>
            </w:r>
          </w:p>
          <w:p w14:paraId="566A3A05" w14:textId="5FA9C602" w:rsidR="00E10990" w:rsidRPr="00E10990" w:rsidRDefault="00E10990" w:rsidP="00E10990">
            <w:pPr>
              <w:suppressAutoHyphens/>
              <w:ind w:left="708" w:right="79"/>
              <w:jc w:val="both"/>
              <w:rPr>
                <w:rFonts w:asciiTheme="minorHAnsi" w:hAnsiTheme="minorHAnsi" w:cstheme="minorHAnsi"/>
                <w:color w:val="000000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 xml:space="preserve">             </w:t>
            </w:r>
            <w:r w:rsidRPr="00E10990">
              <w:rPr>
                <w:rFonts w:asciiTheme="minorHAnsi" w:hAnsiTheme="minorHAnsi" w:cstheme="minorHAnsi"/>
                <w:color w:val="000000"/>
                <w:szCs w:val="24"/>
              </w:rPr>
              <w:t xml:space="preserve">Aprendizado Supervisionado; Estimadores do </w:t>
            </w:r>
            <w:proofErr w:type="spellStart"/>
            <w:r w:rsidRPr="00E10990">
              <w:rPr>
                <w:rFonts w:asciiTheme="minorHAnsi" w:hAnsiTheme="minorHAnsi" w:cstheme="minorHAnsi"/>
                <w:color w:val="000000"/>
                <w:szCs w:val="24"/>
              </w:rPr>
              <w:t>Scikit-learn</w:t>
            </w:r>
            <w:proofErr w:type="spellEnd"/>
          </w:p>
          <w:p w14:paraId="0A8310EF" w14:textId="6E876A52" w:rsidR="00E10990" w:rsidRDefault="00E10990" w:rsidP="00E10990">
            <w:pPr>
              <w:suppressAutoHyphens/>
              <w:ind w:left="1416" w:right="79"/>
              <w:jc w:val="both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E10990">
              <w:rPr>
                <w:rFonts w:asciiTheme="minorHAnsi" w:hAnsiTheme="minorHAnsi" w:cstheme="minorHAnsi"/>
                <w:color w:val="000000"/>
                <w:szCs w:val="24"/>
              </w:rPr>
              <w:t xml:space="preserve">Exercício de Classificação com </w:t>
            </w:r>
            <w:proofErr w:type="spellStart"/>
            <w:r w:rsidRPr="00E10990">
              <w:rPr>
                <w:rFonts w:asciiTheme="minorHAnsi" w:hAnsiTheme="minorHAnsi" w:cstheme="minorHAnsi"/>
                <w:color w:val="000000"/>
                <w:szCs w:val="24"/>
              </w:rPr>
              <w:t>Scikit-learn</w:t>
            </w:r>
            <w:proofErr w:type="spellEnd"/>
          </w:p>
          <w:p w14:paraId="0AFACA8A" w14:textId="77777777" w:rsidR="00E10990" w:rsidRPr="002F6771" w:rsidRDefault="00E10990" w:rsidP="00E10990">
            <w:pPr>
              <w:suppressAutoHyphens/>
              <w:ind w:left="1416" w:right="79"/>
              <w:jc w:val="both"/>
              <w:rPr>
                <w:rFonts w:asciiTheme="minorHAnsi" w:hAnsiTheme="minorHAnsi" w:cstheme="minorHAnsi"/>
                <w:color w:val="000000"/>
                <w:szCs w:val="24"/>
              </w:rPr>
            </w:pPr>
          </w:p>
          <w:p w14:paraId="322B4A3B" w14:textId="366E6451" w:rsidR="002F6771" w:rsidRDefault="00C2555B" w:rsidP="002F6771">
            <w:pPr>
              <w:suppressAutoHyphens/>
              <w:ind w:left="708" w:right="79"/>
              <w:jc w:val="both"/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 xml:space="preserve">Aprendizagem e </w:t>
            </w:r>
            <w:r w:rsidR="002F6771" w:rsidRPr="002F6771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Introdução às Redes Neurais</w:t>
            </w:r>
          </w:p>
          <w:p w14:paraId="01C0894D" w14:textId="28735E8D" w:rsidR="00C2555B" w:rsidRPr="00C2555B" w:rsidRDefault="00C2555B" w:rsidP="00C2555B">
            <w:pPr>
              <w:suppressAutoHyphens/>
              <w:ind w:left="1416" w:right="79"/>
              <w:jc w:val="both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C2555B">
              <w:rPr>
                <w:rFonts w:asciiTheme="minorHAnsi" w:hAnsiTheme="minorHAnsi" w:cstheme="minorHAnsi"/>
                <w:color w:val="000000"/>
                <w:szCs w:val="24"/>
              </w:rPr>
              <w:t>Redes Neurais Artificiais: Conceitos</w:t>
            </w:r>
            <w:r>
              <w:rPr>
                <w:rFonts w:asciiTheme="minorHAnsi" w:hAnsiTheme="minorHAnsi" w:cstheme="minorHAnsi"/>
                <w:color w:val="000000"/>
                <w:szCs w:val="24"/>
              </w:rPr>
              <w:t>, Arquiteturas e Aplicações</w:t>
            </w:r>
          </w:p>
          <w:p w14:paraId="41CB8D6E" w14:textId="77777777" w:rsidR="002F6771" w:rsidRPr="00103E7C" w:rsidRDefault="002F6771" w:rsidP="002F6771">
            <w:pPr>
              <w:suppressAutoHyphens/>
              <w:ind w:left="1416" w:right="79"/>
              <w:jc w:val="both"/>
              <w:rPr>
                <w:rFonts w:asciiTheme="minorHAnsi" w:hAnsiTheme="minorHAnsi" w:cstheme="minorHAnsi"/>
                <w:color w:val="000000"/>
                <w:szCs w:val="24"/>
                <w:lang w:val="en-US"/>
              </w:rPr>
            </w:pPr>
            <w:r w:rsidRPr="00103E7C">
              <w:rPr>
                <w:rFonts w:asciiTheme="minorHAnsi" w:hAnsiTheme="minorHAnsi" w:cstheme="minorHAnsi"/>
                <w:color w:val="000000"/>
                <w:szCs w:val="24"/>
                <w:lang w:val="en-US"/>
              </w:rPr>
              <w:t>Perceptron multicamadas (Scikit-learn)</w:t>
            </w:r>
          </w:p>
          <w:p w14:paraId="176C11DA" w14:textId="77777777" w:rsidR="002F6771" w:rsidRPr="002F6771" w:rsidRDefault="002F6771" w:rsidP="002F6771">
            <w:pPr>
              <w:suppressAutoHyphens/>
              <w:ind w:left="1416" w:right="79"/>
              <w:jc w:val="both"/>
              <w:rPr>
                <w:rFonts w:asciiTheme="minorHAnsi" w:hAnsiTheme="minorHAnsi" w:cstheme="minorHAnsi"/>
                <w:color w:val="000000"/>
                <w:szCs w:val="24"/>
                <w:lang w:val="en-US"/>
              </w:rPr>
            </w:pPr>
            <w:proofErr w:type="spellStart"/>
            <w:r w:rsidRPr="002F6771">
              <w:rPr>
                <w:rFonts w:asciiTheme="minorHAnsi" w:hAnsiTheme="minorHAnsi" w:cstheme="minorHAnsi"/>
                <w:color w:val="000000"/>
                <w:szCs w:val="24"/>
                <w:lang w:val="en-US"/>
              </w:rPr>
              <w:t>Introdução</w:t>
            </w:r>
            <w:proofErr w:type="spellEnd"/>
            <w:r w:rsidRPr="002F6771">
              <w:rPr>
                <w:rFonts w:asciiTheme="minorHAnsi" w:hAnsiTheme="minorHAnsi" w:cstheme="minorHAnsi"/>
                <w:color w:val="000000"/>
                <w:szCs w:val="24"/>
                <w:lang w:val="en-US"/>
              </w:rPr>
              <w:t xml:space="preserve"> a Frameworks (</w:t>
            </w:r>
            <w:proofErr w:type="spellStart"/>
            <w:r w:rsidRPr="002F6771">
              <w:rPr>
                <w:rFonts w:asciiTheme="minorHAnsi" w:hAnsiTheme="minorHAnsi" w:cstheme="minorHAnsi"/>
                <w:color w:val="000000"/>
                <w:szCs w:val="24"/>
                <w:lang w:val="en-US"/>
              </w:rPr>
              <w:t>PyTorch</w:t>
            </w:r>
            <w:proofErr w:type="spellEnd"/>
            <w:r w:rsidRPr="002F6771">
              <w:rPr>
                <w:rFonts w:asciiTheme="minorHAnsi" w:hAnsiTheme="minorHAnsi" w:cstheme="minorHAnsi"/>
                <w:color w:val="000000"/>
                <w:szCs w:val="24"/>
                <w:lang w:val="en-US"/>
              </w:rPr>
              <w:t>/TensorFlow) e Overfitting</w:t>
            </w:r>
          </w:p>
          <w:p w14:paraId="5AE403C8" w14:textId="77777777" w:rsidR="002F6771" w:rsidRPr="00406DE9" w:rsidRDefault="002F6771" w:rsidP="002F6771">
            <w:pPr>
              <w:suppressAutoHyphens/>
              <w:ind w:left="708" w:right="79"/>
              <w:jc w:val="both"/>
              <w:rPr>
                <w:rFonts w:asciiTheme="minorHAnsi" w:hAnsiTheme="minorHAnsi" w:cstheme="minorHAnsi"/>
                <w:color w:val="000000"/>
                <w:szCs w:val="24"/>
                <w:lang w:val="en-US"/>
              </w:rPr>
            </w:pPr>
          </w:p>
          <w:p w14:paraId="619F1DF4" w14:textId="442BA574" w:rsidR="002F6771" w:rsidRPr="00E10990" w:rsidRDefault="002F6771" w:rsidP="00E10990">
            <w:pPr>
              <w:suppressAutoHyphens/>
              <w:ind w:left="708" w:right="79"/>
              <w:jc w:val="both"/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</w:pPr>
            <w:r w:rsidRPr="002F6771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Visão Computacional</w:t>
            </w:r>
          </w:p>
          <w:p w14:paraId="79EA0190" w14:textId="77777777" w:rsidR="002F6771" w:rsidRPr="002F6771" w:rsidRDefault="002F6771" w:rsidP="002F6771">
            <w:pPr>
              <w:suppressAutoHyphens/>
              <w:ind w:left="1416" w:right="79"/>
              <w:jc w:val="both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2F6771">
              <w:rPr>
                <w:rFonts w:asciiTheme="minorHAnsi" w:hAnsiTheme="minorHAnsi" w:cstheme="minorHAnsi"/>
                <w:color w:val="000000"/>
                <w:szCs w:val="24"/>
              </w:rPr>
              <w:t xml:space="preserve">Redes Neurais </w:t>
            </w:r>
            <w:proofErr w:type="spellStart"/>
            <w:r w:rsidRPr="002F6771">
              <w:rPr>
                <w:rFonts w:asciiTheme="minorHAnsi" w:hAnsiTheme="minorHAnsi" w:cstheme="minorHAnsi"/>
                <w:color w:val="000000"/>
                <w:szCs w:val="24"/>
              </w:rPr>
              <w:t>Convolucionais</w:t>
            </w:r>
            <w:proofErr w:type="spellEnd"/>
            <w:r w:rsidRPr="002F6771">
              <w:rPr>
                <w:rFonts w:asciiTheme="minorHAnsi" w:hAnsiTheme="minorHAnsi" w:cstheme="minorHAnsi"/>
                <w:color w:val="000000"/>
                <w:szCs w:val="24"/>
              </w:rPr>
              <w:t xml:space="preserve"> e Arquiteturas CNN</w:t>
            </w:r>
          </w:p>
          <w:p w14:paraId="6DE136E3" w14:textId="77777777" w:rsidR="002F6771" w:rsidRPr="002F6771" w:rsidRDefault="002F6771" w:rsidP="002F6771">
            <w:pPr>
              <w:suppressAutoHyphens/>
              <w:ind w:left="1416" w:right="79"/>
              <w:jc w:val="both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2F6771">
              <w:rPr>
                <w:rFonts w:asciiTheme="minorHAnsi" w:hAnsiTheme="minorHAnsi" w:cstheme="minorHAnsi"/>
                <w:color w:val="000000"/>
                <w:szCs w:val="24"/>
              </w:rPr>
              <w:t xml:space="preserve">Redes </w:t>
            </w:r>
            <w:proofErr w:type="spellStart"/>
            <w:r w:rsidRPr="002F6771">
              <w:rPr>
                <w:rFonts w:asciiTheme="minorHAnsi" w:hAnsiTheme="minorHAnsi" w:cstheme="minorHAnsi"/>
                <w:color w:val="000000"/>
                <w:szCs w:val="24"/>
              </w:rPr>
              <w:t>pré</w:t>
            </w:r>
            <w:proofErr w:type="spellEnd"/>
            <w:r w:rsidRPr="002F6771">
              <w:rPr>
                <w:rFonts w:asciiTheme="minorHAnsi" w:hAnsiTheme="minorHAnsi" w:cstheme="minorHAnsi"/>
                <w:color w:val="000000"/>
                <w:szCs w:val="24"/>
              </w:rPr>
              <w:t>-treinadas e treinamento de transferência</w:t>
            </w:r>
          </w:p>
          <w:p w14:paraId="4812AC83" w14:textId="77777777" w:rsidR="002F6771" w:rsidRPr="002F6771" w:rsidRDefault="002F6771" w:rsidP="002F6771">
            <w:pPr>
              <w:suppressAutoHyphens/>
              <w:ind w:left="708" w:right="79"/>
              <w:jc w:val="both"/>
              <w:rPr>
                <w:rFonts w:asciiTheme="minorHAnsi" w:hAnsiTheme="minorHAnsi" w:cstheme="minorHAnsi"/>
                <w:color w:val="000000"/>
                <w:szCs w:val="24"/>
              </w:rPr>
            </w:pPr>
          </w:p>
          <w:p w14:paraId="2E260C1A" w14:textId="794D2599" w:rsidR="002F6771" w:rsidRPr="002F6771" w:rsidRDefault="002F6771" w:rsidP="002F6771">
            <w:pPr>
              <w:suppressAutoHyphens/>
              <w:ind w:left="708" w:right="79"/>
              <w:jc w:val="both"/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</w:pPr>
            <w:r w:rsidRPr="002F6771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Processamento de Linguagem Natural</w:t>
            </w:r>
          </w:p>
          <w:p w14:paraId="30994FD8" w14:textId="166E75A2" w:rsidR="002F6771" w:rsidRPr="002F6771" w:rsidRDefault="002F6771" w:rsidP="002F6771">
            <w:pPr>
              <w:suppressAutoHyphens/>
              <w:ind w:left="1416" w:right="79"/>
              <w:jc w:val="both"/>
              <w:rPr>
                <w:rFonts w:asciiTheme="minorHAnsi" w:hAnsiTheme="minorHAnsi" w:cstheme="minorHAnsi"/>
                <w:color w:val="000000"/>
                <w:szCs w:val="24"/>
                <w:lang w:val="en-US"/>
              </w:rPr>
            </w:pPr>
            <w:r w:rsidRPr="002F6771">
              <w:rPr>
                <w:rFonts w:asciiTheme="minorHAnsi" w:hAnsiTheme="minorHAnsi" w:cstheme="minorHAnsi"/>
                <w:color w:val="000000"/>
                <w:szCs w:val="24"/>
              </w:rPr>
              <w:t xml:space="preserve">Representação de texto. </w:t>
            </w:r>
            <w:r w:rsidRPr="002F6771">
              <w:rPr>
                <w:rFonts w:asciiTheme="minorHAnsi" w:hAnsiTheme="minorHAnsi" w:cstheme="minorHAnsi"/>
                <w:color w:val="000000"/>
                <w:szCs w:val="24"/>
                <w:lang w:val="en-US"/>
              </w:rPr>
              <w:t xml:space="preserve">Bow/TF-IDF, NLTK </w:t>
            </w:r>
            <w:proofErr w:type="spellStart"/>
            <w:r w:rsidRPr="002F6771">
              <w:rPr>
                <w:rFonts w:asciiTheme="minorHAnsi" w:hAnsiTheme="minorHAnsi" w:cstheme="minorHAnsi"/>
                <w:color w:val="000000"/>
                <w:szCs w:val="24"/>
                <w:lang w:val="en-US"/>
              </w:rPr>
              <w:t>ou</w:t>
            </w:r>
            <w:proofErr w:type="spellEnd"/>
            <w:r w:rsidRPr="002F6771">
              <w:rPr>
                <w:rFonts w:asciiTheme="minorHAnsi" w:hAnsiTheme="minorHAnsi" w:cstheme="minorHAnsi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2F6771">
              <w:rPr>
                <w:rFonts w:asciiTheme="minorHAnsi" w:hAnsiTheme="minorHAnsi" w:cstheme="minorHAnsi"/>
                <w:color w:val="000000"/>
                <w:szCs w:val="24"/>
                <w:lang w:val="en-US"/>
              </w:rPr>
              <w:t>SpaCy</w:t>
            </w:r>
            <w:proofErr w:type="spellEnd"/>
          </w:p>
          <w:p w14:paraId="765A8BF8" w14:textId="77777777" w:rsidR="002F6771" w:rsidRPr="002F6771" w:rsidRDefault="002F6771" w:rsidP="002F6771">
            <w:pPr>
              <w:suppressAutoHyphens/>
              <w:ind w:left="1416" w:right="79"/>
              <w:jc w:val="both"/>
              <w:rPr>
                <w:rFonts w:asciiTheme="minorHAnsi" w:hAnsiTheme="minorHAnsi" w:cstheme="minorHAnsi"/>
                <w:color w:val="000000"/>
                <w:szCs w:val="24"/>
              </w:rPr>
            </w:pPr>
            <w:proofErr w:type="spellStart"/>
            <w:r w:rsidRPr="002F6771">
              <w:rPr>
                <w:rFonts w:asciiTheme="minorHAnsi" w:hAnsiTheme="minorHAnsi" w:cstheme="minorHAnsi"/>
                <w:color w:val="000000"/>
                <w:szCs w:val="24"/>
              </w:rPr>
              <w:t>Embeddings</w:t>
            </w:r>
            <w:proofErr w:type="spellEnd"/>
            <w:r w:rsidRPr="002F6771">
              <w:rPr>
                <w:rFonts w:asciiTheme="minorHAnsi" w:hAnsiTheme="minorHAnsi" w:cstheme="minorHAnsi"/>
                <w:color w:val="000000"/>
                <w:szCs w:val="24"/>
              </w:rPr>
              <w:t xml:space="preserve"> de palavras semânticas. Word2Vec.</w:t>
            </w:r>
          </w:p>
          <w:p w14:paraId="0D70DD83" w14:textId="77777777" w:rsidR="002F6771" w:rsidRPr="002F6771" w:rsidRDefault="002F6771" w:rsidP="002F6771">
            <w:pPr>
              <w:suppressAutoHyphens/>
              <w:ind w:left="1416" w:right="79"/>
              <w:jc w:val="both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2F6771">
              <w:rPr>
                <w:rFonts w:asciiTheme="minorHAnsi" w:hAnsiTheme="minorHAnsi" w:cstheme="minorHAnsi"/>
                <w:color w:val="000000"/>
                <w:szCs w:val="24"/>
              </w:rPr>
              <w:t>Redes Neurais Recorrentes</w:t>
            </w:r>
          </w:p>
          <w:p w14:paraId="6968AF8E" w14:textId="77777777" w:rsidR="002F6771" w:rsidRPr="002F6771" w:rsidRDefault="002F6771" w:rsidP="002F6771">
            <w:pPr>
              <w:suppressAutoHyphens/>
              <w:ind w:left="708" w:right="79"/>
              <w:jc w:val="both"/>
              <w:rPr>
                <w:rFonts w:asciiTheme="minorHAnsi" w:hAnsiTheme="minorHAnsi" w:cstheme="minorHAnsi"/>
                <w:color w:val="000000"/>
                <w:szCs w:val="24"/>
              </w:rPr>
            </w:pPr>
          </w:p>
          <w:p w14:paraId="08A567A9" w14:textId="77777777" w:rsidR="002F6771" w:rsidRPr="002F6771" w:rsidRDefault="002F6771" w:rsidP="002F6771">
            <w:pPr>
              <w:suppressAutoHyphens/>
              <w:ind w:left="708" w:right="79"/>
              <w:jc w:val="both"/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</w:pPr>
            <w:r w:rsidRPr="002F6771">
              <w:rPr>
                <w:rFonts w:asciiTheme="minorHAnsi" w:hAnsiTheme="minorHAnsi" w:cstheme="minorHAnsi"/>
                <w:b/>
                <w:bCs/>
                <w:color w:val="000000"/>
                <w:szCs w:val="24"/>
              </w:rPr>
              <w:t>Grandes modelos de linguagem</w:t>
            </w:r>
          </w:p>
          <w:p w14:paraId="07F31D20" w14:textId="2D811222" w:rsidR="00A46198" w:rsidRPr="002F6771" w:rsidRDefault="002F6771" w:rsidP="007A28A0">
            <w:pPr>
              <w:suppressAutoHyphens/>
              <w:ind w:left="1416" w:right="79"/>
              <w:jc w:val="both"/>
              <w:rPr>
                <w:rFonts w:asciiTheme="minorHAnsi" w:hAnsiTheme="minorHAnsi" w:cstheme="minorHAnsi"/>
                <w:color w:val="000000"/>
                <w:szCs w:val="24"/>
              </w:rPr>
            </w:pPr>
            <w:proofErr w:type="spellStart"/>
            <w:r w:rsidRPr="002F6771">
              <w:rPr>
                <w:rFonts w:asciiTheme="minorHAnsi" w:hAnsiTheme="minorHAnsi" w:cstheme="minorHAnsi"/>
                <w:color w:val="000000"/>
                <w:szCs w:val="24"/>
              </w:rPr>
              <w:t>LLMs</w:t>
            </w:r>
            <w:proofErr w:type="spellEnd"/>
            <w:r w:rsidRPr="002F6771">
              <w:rPr>
                <w:rFonts w:asciiTheme="minorHAnsi" w:hAnsiTheme="minorHAnsi" w:cstheme="minorHAnsi"/>
                <w:color w:val="000000"/>
                <w:szCs w:val="24"/>
              </w:rPr>
              <w:t xml:space="preserve">, </w:t>
            </w:r>
            <w:proofErr w:type="spellStart"/>
            <w:r w:rsidRPr="002F6771">
              <w:rPr>
                <w:rFonts w:asciiTheme="minorHAnsi" w:hAnsiTheme="minorHAnsi" w:cstheme="minorHAnsi"/>
                <w:color w:val="000000"/>
                <w:szCs w:val="24"/>
              </w:rPr>
              <w:t>Chatbots</w:t>
            </w:r>
            <w:proofErr w:type="spellEnd"/>
            <w:r w:rsidRPr="002F6771">
              <w:rPr>
                <w:rFonts w:asciiTheme="minorHAnsi" w:hAnsiTheme="minorHAnsi" w:cstheme="minorHAnsi"/>
                <w:color w:val="000000"/>
                <w:szCs w:val="24"/>
              </w:rPr>
              <w:t xml:space="preserve"> e IA Generativa</w:t>
            </w:r>
          </w:p>
          <w:p w14:paraId="3136F677" w14:textId="1C4E61BD" w:rsidR="002F6771" w:rsidRPr="002F6771" w:rsidRDefault="002F6771" w:rsidP="002F6771">
            <w:pPr>
              <w:suppressAutoHyphens/>
              <w:ind w:right="79"/>
              <w:jc w:val="both"/>
              <w:rPr>
                <w:rFonts w:asciiTheme="minorHAnsi" w:hAnsiTheme="minorHAnsi" w:cstheme="minorHAnsi"/>
                <w:color w:val="000000"/>
                <w:szCs w:val="24"/>
              </w:rPr>
            </w:pPr>
          </w:p>
        </w:tc>
      </w:tr>
      <w:tr w:rsidR="00261CE9" w:rsidRPr="002F6771" w14:paraId="5976A559" w14:textId="77777777" w:rsidTr="00F13680">
        <w:trPr>
          <w:cantSplit/>
          <w:trHeight w:val="320"/>
          <w:jc w:val="center"/>
        </w:trPr>
        <w:tc>
          <w:tcPr>
            <w:tcW w:w="9918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48CC1DE" w14:textId="77777777" w:rsidR="00261CE9" w:rsidRDefault="00261CE9" w:rsidP="00DF4024">
            <w:pPr>
              <w:ind w:right="79"/>
              <w:rPr>
                <w:rFonts w:asciiTheme="minorHAnsi" w:hAnsiTheme="minorHAnsi" w:cstheme="minorHAnsi"/>
                <w:b/>
                <w:bCs/>
                <w:iCs/>
                <w:szCs w:val="24"/>
              </w:rPr>
            </w:pPr>
            <w:r w:rsidRPr="00E07D52">
              <w:rPr>
                <w:rFonts w:asciiTheme="minorHAnsi" w:hAnsiTheme="minorHAnsi" w:cstheme="minorHAnsi"/>
                <w:b/>
                <w:bCs/>
                <w:iCs/>
                <w:szCs w:val="24"/>
              </w:rPr>
              <w:t>Metodologia</w:t>
            </w:r>
            <w:r w:rsidR="007B779D" w:rsidRPr="00E07D52">
              <w:rPr>
                <w:rFonts w:asciiTheme="minorHAnsi" w:hAnsiTheme="minorHAnsi" w:cstheme="minorHAnsi"/>
                <w:b/>
                <w:bCs/>
                <w:iCs/>
                <w:szCs w:val="24"/>
              </w:rPr>
              <w:t xml:space="preserve">: </w:t>
            </w:r>
          </w:p>
          <w:p w14:paraId="7D9B12E5" w14:textId="77777777" w:rsidR="00E07D52" w:rsidRPr="00E07D52" w:rsidRDefault="00E07D52" w:rsidP="00DF4024">
            <w:pPr>
              <w:ind w:right="79"/>
              <w:rPr>
                <w:rFonts w:asciiTheme="minorHAnsi" w:hAnsiTheme="minorHAnsi" w:cstheme="minorHAnsi"/>
                <w:b/>
                <w:bCs/>
                <w:iCs/>
                <w:szCs w:val="24"/>
              </w:rPr>
            </w:pPr>
          </w:p>
          <w:p w14:paraId="66F635F1" w14:textId="54B4DB87" w:rsidR="00AF7E64" w:rsidRDefault="00426D50" w:rsidP="00AF7E64">
            <w:pPr>
              <w:spacing w:line="360" w:lineRule="atLeast"/>
              <w:ind w:right="79"/>
              <w:jc w:val="both"/>
              <w:rPr>
                <w:rFonts w:asciiTheme="minorHAnsi" w:hAnsiTheme="minorHAnsi" w:cstheme="minorHAnsi"/>
                <w:szCs w:val="24"/>
              </w:rPr>
            </w:pPr>
            <w:r w:rsidRPr="00E07D52">
              <w:rPr>
                <w:rFonts w:asciiTheme="minorHAnsi" w:hAnsiTheme="minorHAnsi" w:cstheme="minorHAnsi"/>
                <w:szCs w:val="24"/>
              </w:rPr>
              <w:t xml:space="preserve">Aulas expositivas </w:t>
            </w:r>
            <w:r w:rsidR="00AF7E64" w:rsidRPr="00E07D52">
              <w:rPr>
                <w:rFonts w:asciiTheme="minorHAnsi" w:hAnsiTheme="minorHAnsi" w:cstheme="minorHAnsi"/>
                <w:szCs w:val="24"/>
              </w:rPr>
              <w:t xml:space="preserve">e exercícios práticos em Python e bibliotecas </w:t>
            </w:r>
            <w:r w:rsidR="002F6771" w:rsidRPr="00E07D52">
              <w:rPr>
                <w:rFonts w:asciiTheme="minorHAnsi" w:hAnsiTheme="minorHAnsi" w:cstheme="minorHAnsi"/>
                <w:szCs w:val="24"/>
              </w:rPr>
              <w:t xml:space="preserve">de IA. </w:t>
            </w:r>
            <w:r w:rsidR="00AF7E64" w:rsidRPr="00E07D52">
              <w:rPr>
                <w:rFonts w:asciiTheme="minorHAnsi" w:hAnsiTheme="minorHAnsi" w:cstheme="minorHAnsi"/>
                <w:szCs w:val="24"/>
              </w:rPr>
              <w:t>Avaliação com prova teórica e prática, exercícios e projeto em grupo de aplicação de IA.</w:t>
            </w:r>
          </w:p>
          <w:p w14:paraId="3A25DC06" w14:textId="7102EA56" w:rsidR="00A857D7" w:rsidRPr="002F6771" w:rsidRDefault="002371A7" w:rsidP="00AF7E64">
            <w:pPr>
              <w:spacing w:line="360" w:lineRule="atLeast"/>
              <w:ind w:right="79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Como estratégia das aulas EAD, serão realizadas orientações com material específico, na forma textual ou mensagem gravada, no qual o aluno deverá realizar estudos por meio de  leituras</w:t>
            </w:r>
            <w:r w:rsidR="005C3CCC">
              <w:rPr>
                <w:rFonts w:asciiTheme="minorHAnsi" w:hAnsiTheme="minorHAnsi" w:cstheme="minorHAnsi"/>
                <w:szCs w:val="24"/>
              </w:rPr>
              <w:t xml:space="preserve"> e/ou</w:t>
            </w:r>
            <w:r>
              <w:rPr>
                <w:rFonts w:asciiTheme="minorHAnsi" w:hAnsiTheme="minorHAnsi" w:cstheme="minorHAnsi"/>
                <w:szCs w:val="24"/>
              </w:rPr>
              <w:t xml:space="preserve"> vídeos indicados</w:t>
            </w:r>
            <w:r w:rsidR="0081625B">
              <w:rPr>
                <w:rFonts w:asciiTheme="minorHAnsi" w:hAnsiTheme="minorHAnsi" w:cstheme="minorHAnsi"/>
                <w:szCs w:val="24"/>
              </w:rPr>
              <w:t xml:space="preserve"> e/ou gravados</w:t>
            </w:r>
            <w:r>
              <w:rPr>
                <w:rFonts w:asciiTheme="minorHAnsi" w:hAnsiTheme="minorHAnsi" w:cstheme="minorHAnsi"/>
                <w:szCs w:val="24"/>
              </w:rPr>
              <w:t xml:space="preserve">, além de atividades práticas no computador com o uso de frameworks. </w:t>
            </w:r>
          </w:p>
        </w:tc>
      </w:tr>
    </w:tbl>
    <w:p w14:paraId="37B23900" w14:textId="77777777" w:rsidR="00F13680" w:rsidRPr="002F6771" w:rsidRDefault="00F13680">
      <w:pPr>
        <w:rPr>
          <w:rFonts w:asciiTheme="minorHAnsi" w:hAnsiTheme="minorHAnsi" w:cstheme="minorHAnsi"/>
          <w:sz w:val="28"/>
          <w:szCs w:val="22"/>
        </w:rPr>
      </w:pPr>
      <w:r w:rsidRPr="002F6771">
        <w:rPr>
          <w:rFonts w:asciiTheme="minorHAnsi" w:hAnsiTheme="minorHAnsi" w:cstheme="minorHAnsi"/>
          <w:sz w:val="28"/>
          <w:szCs w:val="22"/>
        </w:rPr>
        <w:lastRenderedPageBreak/>
        <w:br w:type="page"/>
      </w:r>
    </w:p>
    <w:tbl>
      <w:tblPr>
        <w:tblW w:w="9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2"/>
      </w:tblGrid>
      <w:tr w:rsidR="003C40B2" w:rsidRPr="002F6771" w14:paraId="2589D79E" w14:textId="77777777" w:rsidTr="00F13680">
        <w:trPr>
          <w:jc w:val="center"/>
        </w:trPr>
        <w:tc>
          <w:tcPr>
            <w:tcW w:w="9892" w:type="dxa"/>
          </w:tcPr>
          <w:p w14:paraId="1DC13CBC" w14:textId="77777777" w:rsidR="00661F1F" w:rsidRPr="00E07D52" w:rsidRDefault="00E605E0" w:rsidP="00661F1F">
            <w:pPr>
              <w:ind w:right="19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2F6771">
              <w:rPr>
                <w:rFonts w:asciiTheme="minorHAnsi" w:hAnsiTheme="minorHAnsi" w:cstheme="minorHAnsi"/>
                <w:szCs w:val="24"/>
              </w:rPr>
              <w:lastRenderedPageBreak/>
              <w:br w:type="page"/>
            </w:r>
            <w:r w:rsidR="00661F1F" w:rsidRPr="00E07D52">
              <w:rPr>
                <w:rFonts w:asciiTheme="minorHAnsi" w:hAnsiTheme="minorHAnsi" w:cstheme="minorHAnsi"/>
                <w:b/>
                <w:bCs/>
                <w:szCs w:val="24"/>
              </w:rPr>
              <w:t xml:space="preserve">Critério de Avaliação: </w:t>
            </w:r>
          </w:p>
          <w:p w14:paraId="1943AD20" w14:textId="77777777" w:rsidR="00661F1F" w:rsidRPr="002F6771" w:rsidRDefault="00661F1F" w:rsidP="00661F1F">
            <w:pPr>
              <w:ind w:right="19"/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54555A46" w14:textId="77777777" w:rsidR="00661F1F" w:rsidRPr="002F6771" w:rsidRDefault="00661F1F" w:rsidP="00661F1F">
            <w:pPr>
              <w:ind w:right="19"/>
              <w:jc w:val="both"/>
              <w:rPr>
                <w:rFonts w:asciiTheme="minorHAnsi" w:hAnsiTheme="minorHAnsi" w:cstheme="minorHAnsi"/>
                <w:szCs w:val="24"/>
              </w:rPr>
            </w:pPr>
            <w:r w:rsidRPr="002F6771">
              <w:rPr>
                <w:rFonts w:asciiTheme="minorHAnsi" w:hAnsiTheme="minorHAnsi" w:cstheme="minorHAnsi"/>
                <w:szCs w:val="24"/>
              </w:rPr>
              <w:t xml:space="preserve">Nota Intermediária 1  </w:t>
            </w:r>
          </w:p>
          <w:p w14:paraId="69750B5D" w14:textId="77777777" w:rsidR="00661F1F" w:rsidRPr="002F6771" w:rsidRDefault="00661F1F" w:rsidP="00661F1F">
            <w:pPr>
              <w:ind w:right="19"/>
              <w:jc w:val="both"/>
              <w:rPr>
                <w:rFonts w:asciiTheme="minorHAnsi" w:hAnsiTheme="minorHAnsi" w:cstheme="minorHAnsi"/>
                <w:szCs w:val="24"/>
              </w:rPr>
            </w:pPr>
            <w:r w:rsidRPr="002F6771">
              <w:rPr>
                <w:rFonts w:asciiTheme="minorHAnsi" w:hAnsiTheme="minorHAnsi" w:cstheme="minorHAnsi"/>
                <w:szCs w:val="24"/>
              </w:rPr>
              <w:t xml:space="preserve">N1 = 0,7 * P1 + 0,3 * ATIV1 </w:t>
            </w:r>
          </w:p>
          <w:p w14:paraId="4A41EA1E" w14:textId="77777777" w:rsidR="00661F1F" w:rsidRPr="002F6771" w:rsidRDefault="00661F1F" w:rsidP="00661F1F">
            <w:pPr>
              <w:ind w:right="19"/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5DBF59FD" w14:textId="77777777" w:rsidR="00661F1F" w:rsidRPr="002F6771" w:rsidRDefault="00661F1F" w:rsidP="00661F1F">
            <w:pPr>
              <w:ind w:right="19"/>
              <w:jc w:val="both"/>
              <w:rPr>
                <w:rFonts w:asciiTheme="minorHAnsi" w:hAnsiTheme="minorHAnsi" w:cstheme="minorHAnsi"/>
                <w:szCs w:val="24"/>
              </w:rPr>
            </w:pPr>
            <w:r w:rsidRPr="002F6771">
              <w:rPr>
                <w:rFonts w:asciiTheme="minorHAnsi" w:hAnsiTheme="minorHAnsi" w:cstheme="minorHAnsi"/>
                <w:szCs w:val="24"/>
              </w:rPr>
              <w:t>Nota Intermediária 2</w:t>
            </w:r>
          </w:p>
          <w:p w14:paraId="10EC17A1" w14:textId="77777777" w:rsidR="00661F1F" w:rsidRPr="002F6771" w:rsidRDefault="00661F1F" w:rsidP="00661F1F">
            <w:pPr>
              <w:ind w:right="19"/>
              <w:jc w:val="both"/>
              <w:rPr>
                <w:rFonts w:asciiTheme="minorHAnsi" w:hAnsiTheme="minorHAnsi" w:cstheme="minorHAnsi"/>
                <w:szCs w:val="24"/>
              </w:rPr>
            </w:pPr>
            <w:r w:rsidRPr="002F6771">
              <w:rPr>
                <w:rFonts w:asciiTheme="minorHAnsi" w:hAnsiTheme="minorHAnsi" w:cstheme="minorHAnsi"/>
                <w:szCs w:val="24"/>
              </w:rPr>
              <w:t xml:space="preserve">N2 = 0,7 * P2 + 0,3 * ATIV2 </w:t>
            </w:r>
          </w:p>
          <w:p w14:paraId="4C53315C" w14:textId="77777777" w:rsidR="00661F1F" w:rsidRPr="002F6771" w:rsidRDefault="00661F1F" w:rsidP="00661F1F">
            <w:pPr>
              <w:ind w:right="19"/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2E998744" w14:textId="77777777" w:rsidR="00661F1F" w:rsidRPr="002F6771" w:rsidRDefault="00661F1F" w:rsidP="00661F1F">
            <w:pPr>
              <w:ind w:right="19"/>
              <w:jc w:val="both"/>
              <w:rPr>
                <w:rFonts w:asciiTheme="minorHAnsi" w:hAnsiTheme="minorHAnsi" w:cstheme="minorHAnsi"/>
                <w:szCs w:val="24"/>
              </w:rPr>
            </w:pPr>
            <w:r w:rsidRPr="002F6771">
              <w:rPr>
                <w:rFonts w:asciiTheme="minorHAnsi" w:hAnsiTheme="minorHAnsi" w:cstheme="minorHAnsi"/>
                <w:szCs w:val="24"/>
              </w:rPr>
              <w:t>Média Final</w:t>
            </w:r>
          </w:p>
          <w:p w14:paraId="52E7044F" w14:textId="77777777" w:rsidR="00661F1F" w:rsidRPr="002F6771" w:rsidRDefault="00661F1F" w:rsidP="00661F1F">
            <w:pPr>
              <w:ind w:right="19"/>
              <w:jc w:val="both"/>
              <w:rPr>
                <w:rFonts w:asciiTheme="minorHAnsi" w:hAnsiTheme="minorHAnsi" w:cstheme="minorHAnsi"/>
                <w:szCs w:val="24"/>
              </w:rPr>
            </w:pPr>
            <w:r w:rsidRPr="002F6771">
              <w:rPr>
                <w:rFonts w:asciiTheme="minorHAnsi" w:hAnsiTheme="minorHAnsi" w:cstheme="minorHAnsi"/>
                <w:szCs w:val="24"/>
              </w:rPr>
              <w:t xml:space="preserve">MF = (N1 + N2) / 2 + NP </w:t>
            </w:r>
          </w:p>
          <w:p w14:paraId="039D24EB" w14:textId="77777777" w:rsidR="00661F1F" w:rsidRPr="002F6771" w:rsidRDefault="00661F1F" w:rsidP="00661F1F">
            <w:pPr>
              <w:ind w:right="19"/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030ADB5C" w14:textId="77777777" w:rsidR="00474C92" w:rsidRPr="002F6771" w:rsidRDefault="00661F1F" w:rsidP="00661F1F">
            <w:pPr>
              <w:ind w:right="19"/>
              <w:jc w:val="both"/>
              <w:rPr>
                <w:rFonts w:asciiTheme="minorHAnsi" w:hAnsiTheme="minorHAnsi" w:cstheme="minorHAnsi"/>
                <w:szCs w:val="24"/>
              </w:rPr>
            </w:pPr>
            <w:r w:rsidRPr="002F6771">
              <w:rPr>
                <w:rFonts w:asciiTheme="minorHAnsi" w:hAnsiTheme="minorHAnsi" w:cstheme="minorHAnsi"/>
                <w:szCs w:val="24"/>
              </w:rPr>
              <w:t xml:space="preserve">Nota de participação (NP) </w:t>
            </w:r>
          </w:p>
          <w:p w14:paraId="3E9DF329" w14:textId="2FEBCFF8" w:rsidR="00661F1F" w:rsidRPr="002F6771" w:rsidRDefault="00661F1F" w:rsidP="00661F1F">
            <w:pPr>
              <w:ind w:right="19"/>
              <w:jc w:val="both"/>
              <w:rPr>
                <w:rFonts w:asciiTheme="minorHAnsi" w:hAnsiTheme="minorHAnsi" w:cstheme="minorHAnsi"/>
                <w:szCs w:val="24"/>
              </w:rPr>
            </w:pPr>
            <w:r w:rsidRPr="002F6771">
              <w:rPr>
                <w:rFonts w:asciiTheme="minorHAnsi" w:hAnsiTheme="minorHAnsi" w:cstheme="minorHAnsi"/>
                <w:szCs w:val="24"/>
              </w:rPr>
              <w:t>(</w:t>
            </w:r>
            <w:r w:rsidR="00474C92" w:rsidRPr="002F6771">
              <w:rPr>
                <w:rFonts w:asciiTheme="minorHAnsi" w:hAnsiTheme="minorHAnsi" w:cstheme="minorHAnsi"/>
                <w:szCs w:val="24"/>
              </w:rPr>
              <w:t xml:space="preserve">SOMENTE SE </w:t>
            </w:r>
            <w:r w:rsidRPr="002F6771">
              <w:rPr>
                <w:rFonts w:asciiTheme="minorHAnsi" w:hAnsiTheme="minorHAnsi" w:cstheme="minorHAnsi"/>
                <w:szCs w:val="24"/>
              </w:rPr>
              <w:t>DEFINID</w:t>
            </w:r>
            <w:r w:rsidR="00474C92" w:rsidRPr="002F6771">
              <w:rPr>
                <w:rFonts w:asciiTheme="minorHAnsi" w:hAnsiTheme="minorHAnsi" w:cstheme="minorHAnsi"/>
                <w:szCs w:val="24"/>
              </w:rPr>
              <w:t>A</w:t>
            </w:r>
            <w:r w:rsidRPr="002F6771">
              <w:rPr>
                <w:rFonts w:asciiTheme="minorHAnsi" w:hAnsiTheme="minorHAnsi" w:cstheme="minorHAnsi"/>
                <w:szCs w:val="24"/>
              </w:rPr>
              <w:t xml:space="preserve"> PELA UNIVERSIDADE</w:t>
            </w:r>
            <w:r w:rsidR="00474C92" w:rsidRPr="002F6771">
              <w:rPr>
                <w:rFonts w:asciiTheme="minorHAnsi" w:hAnsiTheme="minorHAnsi" w:cstheme="minorHAnsi"/>
                <w:szCs w:val="24"/>
              </w:rPr>
              <w:t>, Não haverá nota de participação da disciplina na FCI</w:t>
            </w:r>
            <w:r w:rsidRPr="002F6771">
              <w:rPr>
                <w:rFonts w:asciiTheme="minorHAnsi" w:hAnsiTheme="minorHAnsi" w:cstheme="minorHAnsi"/>
                <w:szCs w:val="24"/>
              </w:rPr>
              <w:t>)</w:t>
            </w:r>
          </w:p>
          <w:p w14:paraId="5306534F" w14:textId="77777777" w:rsidR="00661F1F" w:rsidRPr="002F6771" w:rsidRDefault="00661F1F" w:rsidP="00661F1F">
            <w:pPr>
              <w:ind w:right="19"/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34B6DE35" w14:textId="77777777" w:rsidR="00661F1F" w:rsidRPr="002F6771" w:rsidRDefault="00661F1F" w:rsidP="00661F1F">
            <w:pPr>
              <w:ind w:right="19"/>
              <w:jc w:val="both"/>
              <w:rPr>
                <w:rFonts w:asciiTheme="minorHAnsi" w:hAnsiTheme="minorHAnsi" w:cstheme="minorHAnsi"/>
                <w:szCs w:val="24"/>
              </w:rPr>
            </w:pPr>
            <w:r w:rsidRPr="002F6771">
              <w:rPr>
                <w:rFonts w:asciiTheme="minorHAnsi" w:hAnsiTheme="minorHAnsi" w:cstheme="minorHAnsi"/>
                <w:szCs w:val="24"/>
              </w:rPr>
              <w:t>Onde P1, P2 correspondem a provas individuais e ATIV1, ATIV2 o conjunto de atividades práticas da disciplina incluindo exercícios, projeto e atividades em grupo com pesos definidos ao longo do semestre pelo professor a depender das atividades.</w:t>
            </w:r>
          </w:p>
          <w:p w14:paraId="66776F4B" w14:textId="77777777" w:rsidR="00661F1F" w:rsidRPr="002F6771" w:rsidRDefault="00661F1F" w:rsidP="00661F1F">
            <w:pPr>
              <w:ind w:right="19"/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583A885C" w14:textId="77777777" w:rsidR="0039178B" w:rsidRPr="002F6771" w:rsidRDefault="00661F1F" w:rsidP="00661F1F">
            <w:pPr>
              <w:ind w:right="19"/>
              <w:jc w:val="both"/>
              <w:rPr>
                <w:rFonts w:asciiTheme="minorHAnsi" w:hAnsiTheme="minorHAnsi" w:cstheme="minorHAnsi"/>
                <w:szCs w:val="24"/>
              </w:rPr>
            </w:pPr>
            <w:r w:rsidRPr="002F6771">
              <w:rPr>
                <w:rFonts w:asciiTheme="minorHAnsi" w:hAnsiTheme="minorHAnsi" w:cstheme="minorHAnsi"/>
                <w:szCs w:val="24"/>
              </w:rPr>
              <w:t>CRITÉRIOS DE APROVAÇÃO (DEFINIDO PELA UNIVERSIDADE)</w:t>
            </w:r>
          </w:p>
          <w:p w14:paraId="51B19ABB" w14:textId="0EF57A7F" w:rsidR="00842959" w:rsidRPr="002F6771" w:rsidRDefault="00842959" w:rsidP="00661F1F">
            <w:pPr>
              <w:ind w:right="19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3421A084" w14:textId="77777777" w:rsidR="00452CEE" w:rsidRDefault="00452CEE">
      <w:pPr>
        <w:jc w:val="center"/>
      </w:pPr>
    </w:p>
    <w:p w14:paraId="0917B2CF" w14:textId="77777777" w:rsidR="00F13680" w:rsidRDefault="00F13680">
      <w:r>
        <w:br w:type="page"/>
      </w:r>
    </w:p>
    <w:tbl>
      <w:tblPr>
        <w:tblW w:w="9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2"/>
        <w:gridCol w:w="21"/>
      </w:tblGrid>
      <w:tr w:rsidR="00261CE9" w:rsidRPr="00406DE9" w14:paraId="101E7DDF" w14:textId="77777777" w:rsidTr="00452CEE">
        <w:trPr>
          <w:cantSplit/>
          <w:trHeight w:val="285"/>
          <w:jc w:val="center"/>
        </w:trPr>
        <w:tc>
          <w:tcPr>
            <w:tcW w:w="9913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6D337448" w14:textId="77777777" w:rsidR="00796312" w:rsidRPr="00406DE9" w:rsidRDefault="00261CE9" w:rsidP="00842959">
            <w:pPr>
              <w:spacing w:before="2" w:after="2" w:line="360" w:lineRule="auto"/>
              <w:rPr>
                <w:rFonts w:asciiTheme="minorHAnsi" w:hAnsiTheme="minorHAnsi" w:cstheme="minorHAnsi"/>
                <w:b/>
                <w:bCs/>
                <w:iCs/>
                <w:szCs w:val="24"/>
              </w:rPr>
            </w:pPr>
            <w:r w:rsidRPr="00406DE9">
              <w:rPr>
                <w:rFonts w:asciiTheme="minorHAnsi" w:hAnsiTheme="minorHAnsi" w:cstheme="minorHAnsi"/>
                <w:b/>
                <w:bCs/>
                <w:iCs/>
                <w:szCs w:val="24"/>
              </w:rPr>
              <w:lastRenderedPageBreak/>
              <w:t>Bibliografia</w:t>
            </w:r>
            <w:r w:rsidR="004E3EFB" w:rsidRPr="00406DE9">
              <w:rPr>
                <w:rFonts w:asciiTheme="minorHAnsi" w:hAnsiTheme="minorHAnsi" w:cstheme="minorHAnsi"/>
                <w:b/>
                <w:bCs/>
                <w:iCs/>
                <w:szCs w:val="24"/>
              </w:rPr>
              <w:t xml:space="preserve"> Básica</w:t>
            </w:r>
            <w:r w:rsidR="007B779D" w:rsidRPr="00406DE9">
              <w:rPr>
                <w:rFonts w:asciiTheme="minorHAnsi" w:hAnsiTheme="minorHAnsi" w:cstheme="minorHAnsi"/>
                <w:b/>
                <w:bCs/>
                <w:iCs/>
                <w:szCs w:val="24"/>
              </w:rPr>
              <w:t xml:space="preserve">: </w:t>
            </w:r>
          </w:p>
          <w:tbl>
            <w:tblPr>
              <w:tblW w:w="5000" w:type="pct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3"/>
            </w:tblGrid>
            <w:tr w:rsidR="009A1979" w:rsidRPr="00406DE9" w14:paraId="5C07968A" w14:textId="77777777" w:rsidTr="00796312">
              <w:trPr>
                <w:tblCellSpacing w:w="0" w:type="dxa"/>
                <w:jc w:val="center"/>
              </w:trPr>
              <w:tc>
                <w:tcPr>
                  <w:tcW w:w="9664" w:type="dxa"/>
                  <w:vAlign w:val="center"/>
                  <w:hideMark/>
                </w:tcPr>
                <w:p w14:paraId="6A00DA20" w14:textId="7D41D968" w:rsidR="00E83D41" w:rsidRPr="007A28A0" w:rsidRDefault="00E83D41" w:rsidP="00842959">
                  <w:pPr>
                    <w:numPr>
                      <w:ilvl w:val="0"/>
                      <w:numId w:val="2"/>
                    </w:numPr>
                    <w:spacing w:before="2" w:after="2" w:line="360" w:lineRule="auto"/>
                    <w:rPr>
                      <w:rFonts w:asciiTheme="minorHAnsi" w:hAnsiTheme="minorHAnsi" w:cstheme="minorHAnsi"/>
                      <w:iCs/>
                      <w:szCs w:val="24"/>
                      <w:lang w:val="en-US"/>
                    </w:rPr>
                  </w:pPr>
                  <w:bookmarkStart w:id="11" w:name="OLE_LINK36"/>
                  <w:bookmarkStart w:id="12" w:name="OLE_LINK37"/>
                  <w:r w:rsidRPr="00406DE9">
                    <w:rPr>
                      <w:rFonts w:asciiTheme="minorHAnsi" w:hAnsiTheme="minorHAnsi" w:cstheme="minorHAnsi"/>
                      <w:bCs/>
                      <w:iCs/>
                      <w:szCs w:val="24"/>
                      <w:lang w:val="en-US"/>
                    </w:rPr>
                    <w:t xml:space="preserve">AGGARWAL, Charu C. </w:t>
                  </w:r>
                  <w:r w:rsidRPr="00406DE9">
                    <w:rPr>
                      <w:rFonts w:asciiTheme="minorHAnsi" w:hAnsiTheme="minorHAnsi" w:cstheme="minorHAnsi"/>
                      <w:b/>
                      <w:iCs/>
                      <w:szCs w:val="24"/>
                      <w:lang w:val="en-US"/>
                    </w:rPr>
                    <w:t>Artificial Intelligence: A Textbook</w:t>
                  </w:r>
                  <w:r w:rsidRPr="00406DE9">
                    <w:rPr>
                      <w:rFonts w:asciiTheme="minorHAnsi" w:hAnsiTheme="minorHAnsi" w:cstheme="minorHAnsi"/>
                      <w:bCs/>
                      <w:iCs/>
                      <w:szCs w:val="24"/>
                      <w:lang w:val="en-US"/>
                    </w:rPr>
                    <w:t xml:space="preserve">. </w:t>
                  </w:r>
                  <w:r w:rsidRPr="007A28A0">
                    <w:rPr>
                      <w:rFonts w:asciiTheme="minorHAnsi" w:hAnsiTheme="minorHAnsi" w:cstheme="minorHAnsi"/>
                      <w:bCs/>
                      <w:iCs/>
                      <w:szCs w:val="24"/>
                      <w:lang w:val="en-US"/>
                    </w:rPr>
                    <w:t xml:space="preserve">New York: Springer: 2021. </w:t>
                  </w:r>
                </w:p>
                <w:p w14:paraId="623E5567" w14:textId="0F87CE54" w:rsidR="003D11D4" w:rsidRPr="00406DE9" w:rsidRDefault="003D11D4" w:rsidP="00842959">
                  <w:pPr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szCs w:val="24"/>
                      <w:lang w:val="en-US"/>
                    </w:rPr>
                  </w:pPr>
                  <w:r w:rsidRPr="00406DE9">
                    <w:rPr>
                      <w:rFonts w:asciiTheme="minorHAnsi" w:hAnsiTheme="minorHAnsi" w:cstheme="minorHAnsi"/>
                      <w:bCs/>
                      <w:iCs/>
                      <w:szCs w:val="24"/>
                      <w:lang w:val="en-US"/>
                    </w:rPr>
                    <w:t xml:space="preserve">CHOLLET, François. </w:t>
                  </w:r>
                  <w:r w:rsidRPr="00406DE9">
                    <w:rPr>
                      <w:rFonts w:asciiTheme="minorHAnsi" w:hAnsiTheme="minorHAnsi" w:cstheme="minorHAnsi"/>
                      <w:b/>
                      <w:bCs/>
                      <w:iCs/>
                      <w:szCs w:val="24"/>
                      <w:lang w:val="en-US"/>
                    </w:rPr>
                    <w:t>Deep</w:t>
                  </w:r>
                  <w:r w:rsidRPr="00406DE9">
                    <w:rPr>
                      <w:rFonts w:asciiTheme="minorHAnsi" w:hAnsiTheme="minorHAnsi" w:cstheme="minorHAnsi"/>
                      <w:bCs/>
                      <w:iCs/>
                      <w:szCs w:val="24"/>
                      <w:lang w:val="en-US"/>
                    </w:rPr>
                    <w:t xml:space="preserve"> </w:t>
                  </w:r>
                  <w:r w:rsidRPr="00406DE9">
                    <w:rPr>
                      <w:rFonts w:asciiTheme="minorHAnsi" w:hAnsiTheme="minorHAnsi" w:cstheme="minorHAnsi"/>
                      <w:b/>
                      <w:bCs/>
                      <w:iCs/>
                      <w:szCs w:val="24"/>
                      <w:lang w:val="en-US"/>
                    </w:rPr>
                    <w:t xml:space="preserve">Learning with Python, 2ed. </w:t>
                  </w:r>
                  <w:r w:rsidRPr="00406DE9">
                    <w:rPr>
                      <w:rFonts w:asciiTheme="minorHAnsi" w:hAnsiTheme="minorHAnsi" w:cstheme="minorHAnsi"/>
                      <w:bCs/>
                      <w:iCs/>
                      <w:szCs w:val="24"/>
                      <w:lang w:val="en-US"/>
                    </w:rPr>
                    <w:t>Shelter Island: Manning, 2021.</w:t>
                  </w:r>
                  <w:r w:rsidRPr="00406DE9">
                    <w:rPr>
                      <w:rFonts w:asciiTheme="minorHAnsi" w:hAnsiTheme="minorHAnsi" w:cstheme="minorHAnsi"/>
                      <w:szCs w:val="24"/>
                      <w:lang w:val="en-GB"/>
                    </w:rPr>
                    <w:t xml:space="preserve"> </w:t>
                  </w:r>
                </w:p>
                <w:p w14:paraId="799651D4" w14:textId="77777777" w:rsidR="00FB573B" w:rsidRDefault="00A01AEB" w:rsidP="00842959">
                  <w:pPr>
                    <w:numPr>
                      <w:ilvl w:val="0"/>
                      <w:numId w:val="2"/>
                    </w:numPr>
                    <w:spacing w:before="2" w:after="2" w:line="360" w:lineRule="auto"/>
                    <w:rPr>
                      <w:rFonts w:asciiTheme="minorHAnsi" w:hAnsiTheme="minorHAnsi" w:cstheme="minorHAnsi"/>
                      <w:iCs/>
                      <w:szCs w:val="24"/>
                      <w:lang w:val="en-US"/>
                    </w:rPr>
                  </w:pPr>
                  <w:r w:rsidRPr="00406DE9">
                    <w:rPr>
                      <w:rFonts w:asciiTheme="minorHAnsi" w:hAnsiTheme="minorHAnsi" w:cstheme="minorHAnsi"/>
                      <w:iCs/>
                      <w:szCs w:val="24"/>
                      <w:lang w:val="en-US"/>
                    </w:rPr>
                    <w:t>GÉRON, Aurélien</w:t>
                  </w:r>
                  <w:r w:rsidR="00FB573B" w:rsidRPr="00406DE9">
                    <w:rPr>
                      <w:rFonts w:asciiTheme="minorHAnsi" w:hAnsiTheme="minorHAnsi" w:cstheme="minorHAnsi"/>
                      <w:iCs/>
                      <w:szCs w:val="24"/>
                      <w:lang w:val="en-US"/>
                    </w:rPr>
                    <w:t xml:space="preserve">. </w:t>
                  </w:r>
                  <w:r w:rsidR="00FB573B" w:rsidRPr="00406DE9">
                    <w:rPr>
                      <w:rFonts w:asciiTheme="minorHAnsi" w:hAnsiTheme="minorHAnsi" w:cstheme="minorHAnsi"/>
                      <w:b/>
                      <w:iCs/>
                      <w:szCs w:val="24"/>
                      <w:lang w:val="en-US"/>
                    </w:rPr>
                    <w:t>Hands-On Machine Learning with Scikit-Learn and TensorFlow</w:t>
                  </w:r>
                  <w:bookmarkEnd w:id="11"/>
                  <w:bookmarkEnd w:id="12"/>
                  <w:r w:rsidR="00E83D41" w:rsidRPr="00406DE9">
                    <w:rPr>
                      <w:rFonts w:asciiTheme="minorHAnsi" w:hAnsiTheme="minorHAnsi" w:cstheme="minorHAnsi"/>
                      <w:b/>
                      <w:iCs/>
                      <w:szCs w:val="24"/>
                      <w:lang w:val="en-US"/>
                    </w:rPr>
                    <w:t>: Concepts, Tools, and Techniques to Build Intelligent Systems</w:t>
                  </w:r>
                  <w:r w:rsidR="00DC1C73" w:rsidRPr="00406DE9">
                    <w:rPr>
                      <w:rFonts w:asciiTheme="minorHAnsi" w:hAnsiTheme="minorHAnsi" w:cstheme="minorHAnsi"/>
                      <w:bCs/>
                      <w:iCs/>
                      <w:szCs w:val="24"/>
                      <w:lang w:val="en-US"/>
                    </w:rPr>
                    <w:t>, 2 ed</w:t>
                  </w:r>
                  <w:r w:rsidR="00DC1C73" w:rsidRPr="00406DE9">
                    <w:rPr>
                      <w:rFonts w:asciiTheme="minorHAnsi" w:hAnsiTheme="minorHAnsi" w:cstheme="minorHAnsi"/>
                      <w:b/>
                      <w:iCs/>
                      <w:szCs w:val="24"/>
                      <w:lang w:val="en-US"/>
                    </w:rPr>
                    <w:t>.</w:t>
                  </w:r>
                  <w:r w:rsidR="00FB573B" w:rsidRPr="00406DE9">
                    <w:rPr>
                      <w:rFonts w:asciiTheme="minorHAnsi" w:hAnsiTheme="minorHAnsi" w:cstheme="minorHAnsi"/>
                      <w:iCs/>
                      <w:szCs w:val="24"/>
                      <w:lang w:val="en-US"/>
                    </w:rPr>
                    <w:t xml:space="preserve"> </w:t>
                  </w:r>
                  <w:bookmarkStart w:id="13" w:name="OLE_LINK32"/>
                  <w:bookmarkStart w:id="14" w:name="OLE_LINK35"/>
                  <w:r w:rsidR="00FB573B" w:rsidRPr="00406DE9">
                    <w:rPr>
                      <w:rFonts w:asciiTheme="minorHAnsi" w:hAnsiTheme="minorHAnsi" w:cstheme="minorHAnsi"/>
                      <w:iCs/>
                      <w:szCs w:val="24"/>
                      <w:lang w:val="en-US"/>
                    </w:rPr>
                    <w:t>Sebastopol: O’Reilly, 201</w:t>
                  </w:r>
                  <w:r w:rsidR="00E83D41" w:rsidRPr="00406DE9">
                    <w:rPr>
                      <w:rFonts w:asciiTheme="minorHAnsi" w:hAnsiTheme="minorHAnsi" w:cstheme="minorHAnsi"/>
                      <w:iCs/>
                      <w:szCs w:val="24"/>
                      <w:lang w:val="en-US"/>
                    </w:rPr>
                    <w:t>9</w:t>
                  </w:r>
                  <w:r w:rsidR="00FB573B" w:rsidRPr="00406DE9">
                    <w:rPr>
                      <w:rFonts w:asciiTheme="minorHAnsi" w:hAnsiTheme="minorHAnsi" w:cstheme="minorHAnsi"/>
                      <w:iCs/>
                      <w:szCs w:val="24"/>
                      <w:lang w:val="en-US"/>
                    </w:rPr>
                    <w:t xml:space="preserve">. </w:t>
                  </w:r>
                  <w:r w:rsidR="00FA5F83" w:rsidRPr="00406DE9">
                    <w:rPr>
                      <w:rFonts w:asciiTheme="minorHAnsi" w:hAnsiTheme="minorHAnsi" w:cstheme="minorHAnsi"/>
                      <w:iCs/>
                      <w:szCs w:val="24"/>
                      <w:lang w:val="en-US"/>
                    </w:rPr>
                    <w:t xml:space="preserve"> </w:t>
                  </w:r>
                  <w:bookmarkEnd w:id="13"/>
                  <w:bookmarkEnd w:id="14"/>
                </w:p>
                <w:p w14:paraId="14ECD081" w14:textId="44D721E9" w:rsidR="00406DE9" w:rsidRPr="00406DE9" w:rsidRDefault="00406DE9" w:rsidP="00842959">
                  <w:pPr>
                    <w:numPr>
                      <w:ilvl w:val="0"/>
                      <w:numId w:val="2"/>
                    </w:numPr>
                    <w:spacing w:before="2" w:after="2" w:line="360" w:lineRule="auto"/>
                    <w:rPr>
                      <w:rFonts w:asciiTheme="minorHAnsi" w:hAnsiTheme="minorHAnsi" w:cstheme="minorHAnsi"/>
                      <w:iCs/>
                      <w:szCs w:val="24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iCs/>
                      <w:szCs w:val="24"/>
                      <w:lang w:val="en-US"/>
                    </w:rPr>
                    <w:t xml:space="preserve">MICROSOFT. </w:t>
                  </w:r>
                  <w:r w:rsidRPr="007744BE">
                    <w:rPr>
                      <w:rFonts w:asciiTheme="minorHAnsi" w:hAnsiTheme="minorHAnsi" w:cstheme="minorHAnsi"/>
                      <w:b/>
                      <w:bCs/>
                      <w:iCs/>
                      <w:szCs w:val="24"/>
                      <w:lang w:val="en-US"/>
                    </w:rPr>
                    <w:t>Artificial Intelligence for Beginners - A Curriculum.</w:t>
                  </w:r>
                  <w:r>
                    <w:rPr>
                      <w:rFonts w:asciiTheme="minorHAnsi" w:hAnsiTheme="minorHAnsi" w:cstheme="minorHAnsi"/>
                      <w:iCs/>
                      <w:szCs w:val="24"/>
                      <w:lang w:val="en-US"/>
                    </w:rPr>
                    <w:t xml:space="preserve"> </w:t>
                  </w:r>
                  <w:hyperlink r:id="rId8" w:history="1">
                    <w:r w:rsidRPr="001B36FD">
                      <w:rPr>
                        <w:rStyle w:val="Hyperlink"/>
                        <w:rFonts w:asciiTheme="minorHAnsi" w:hAnsiTheme="minorHAnsi" w:cstheme="minorHAnsi"/>
                        <w:iCs/>
                        <w:szCs w:val="24"/>
                        <w:lang w:val="en-US"/>
                      </w:rPr>
                      <w:t>https://microsoft.github.io/AI-For-Beginners/</w:t>
                    </w:r>
                  </w:hyperlink>
                  <w:r>
                    <w:rPr>
                      <w:rFonts w:asciiTheme="minorHAnsi" w:hAnsiTheme="minorHAnsi" w:cstheme="minorHAnsi"/>
                      <w:iCs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 w:rsidR="009A1979" w:rsidRPr="00406DE9" w14:paraId="389276CF" w14:textId="77777777" w:rsidTr="00796312">
              <w:trPr>
                <w:tblCellSpacing w:w="0" w:type="dxa"/>
                <w:jc w:val="center"/>
              </w:trPr>
              <w:tc>
                <w:tcPr>
                  <w:tcW w:w="9664" w:type="dxa"/>
                  <w:vAlign w:val="center"/>
                  <w:hideMark/>
                </w:tcPr>
                <w:p w14:paraId="2A271662" w14:textId="77777777" w:rsidR="009A1979" w:rsidRPr="00406DE9" w:rsidRDefault="009A1979" w:rsidP="00842959">
                  <w:pPr>
                    <w:spacing w:line="360" w:lineRule="auto"/>
                    <w:rPr>
                      <w:rFonts w:asciiTheme="minorHAnsi" w:hAnsiTheme="minorHAnsi" w:cstheme="minorHAnsi"/>
                      <w:szCs w:val="24"/>
                      <w:lang w:val="en-US"/>
                    </w:rPr>
                  </w:pPr>
                </w:p>
              </w:tc>
            </w:tr>
          </w:tbl>
          <w:p w14:paraId="65E4A86E" w14:textId="77777777" w:rsidR="001F312A" w:rsidRPr="00406DE9" w:rsidRDefault="001F312A" w:rsidP="00842959">
            <w:pPr>
              <w:spacing w:line="360" w:lineRule="auto"/>
              <w:jc w:val="center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</w:tr>
      <w:tr w:rsidR="004E3EFB" w:rsidRPr="00406DE9" w14:paraId="68774106" w14:textId="77777777" w:rsidTr="00452CEE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21" w:type="dxa"/>
          <w:jc w:val="center"/>
        </w:trPr>
        <w:tc>
          <w:tcPr>
            <w:tcW w:w="9892" w:type="dxa"/>
          </w:tcPr>
          <w:p w14:paraId="7CCF9BCA" w14:textId="77777777" w:rsidR="004E3EFB" w:rsidRPr="00406DE9" w:rsidRDefault="004E3EFB" w:rsidP="008429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iCs/>
                <w:szCs w:val="24"/>
                <w:lang w:val="en-US"/>
              </w:rPr>
            </w:pPr>
            <w:proofErr w:type="spellStart"/>
            <w:r w:rsidRPr="00406DE9">
              <w:rPr>
                <w:rFonts w:asciiTheme="minorHAnsi" w:hAnsiTheme="minorHAnsi" w:cstheme="minorHAnsi"/>
                <w:b/>
                <w:bCs/>
                <w:iCs/>
                <w:szCs w:val="24"/>
                <w:lang w:val="en-US"/>
              </w:rPr>
              <w:t>Bibliografia</w:t>
            </w:r>
            <w:proofErr w:type="spellEnd"/>
            <w:r w:rsidRPr="00406DE9">
              <w:rPr>
                <w:rFonts w:asciiTheme="minorHAnsi" w:hAnsiTheme="minorHAnsi" w:cstheme="minorHAnsi"/>
                <w:b/>
                <w:bCs/>
                <w:iCs/>
                <w:szCs w:val="24"/>
                <w:lang w:val="en-US"/>
              </w:rPr>
              <w:t xml:space="preserve"> </w:t>
            </w:r>
            <w:proofErr w:type="spellStart"/>
            <w:r w:rsidRPr="00406DE9">
              <w:rPr>
                <w:rFonts w:asciiTheme="minorHAnsi" w:hAnsiTheme="minorHAnsi" w:cstheme="minorHAnsi"/>
                <w:b/>
                <w:bCs/>
                <w:iCs/>
                <w:szCs w:val="24"/>
                <w:lang w:val="en-US"/>
              </w:rPr>
              <w:t>Complementar</w:t>
            </w:r>
            <w:proofErr w:type="spellEnd"/>
            <w:r w:rsidR="007B779D" w:rsidRPr="00406DE9">
              <w:rPr>
                <w:rFonts w:asciiTheme="minorHAnsi" w:hAnsiTheme="minorHAnsi" w:cstheme="minorHAnsi"/>
                <w:b/>
                <w:bCs/>
                <w:iCs/>
                <w:szCs w:val="24"/>
                <w:lang w:val="en-US"/>
              </w:rPr>
              <w:t xml:space="preserve">: </w:t>
            </w:r>
          </w:p>
          <w:tbl>
            <w:tblPr>
              <w:tblW w:w="5000" w:type="pct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76"/>
            </w:tblGrid>
            <w:tr w:rsidR="00E80C11" w:rsidRPr="00406DE9" w14:paraId="118A989F" w14:textId="77777777" w:rsidTr="002E3D31">
              <w:trPr>
                <w:tblCellSpacing w:w="0" w:type="dxa"/>
                <w:jc w:val="center"/>
              </w:trPr>
              <w:tc>
                <w:tcPr>
                  <w:tcW w:w="9587" w:type="dxa"/>
                  <w:vAlign w:val="center"/>
                  <w:hideMark/>
                </w:tcPr>
                <w:p w14:paraId="6DE74FDC" w14:textId="77777777" w:rsidR="00F15FDD" w:rsidRPr="00406DE9" w:rsidRDefault="00685F21" w:rsidP="00842959">
                  <w:pPr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szCs w:val="24"/>
                      <w:lang w:val="en-US"/>
                    </w:rPr>
                  </w:pPr>
                  <w:r w:rsidRPr="00406DE9">
                    <w:rPr>
                      <w:rFonts w:asciiTheme="minorHAnsi" w:hAnsiTheme="minorHAnsi" w:cstheme="minorHAnsi"/>
                      <w:bCs/>
                      <w:iCs/>
                      <w:szCs w:val="24"/>
                      <w:lang w:val="en-US"/>
                    </w:rPr>
                    <w:t xml:space="preserve">GOODFELLOW, Ian; BENGIO, Yoshua, </w:t>
                  </w:r>
                  <w:r w:rsidR="008D3A12" w:rsidRPr="00406DE9">
                    <w:rPr>
                      <w:rFonts w:asciiTheme="minorHAnsi" w:hAnsiTheme="minorHAnsi" w:cstheme="minorHAnsi"/>
                      <w:bCs/>
                      <w:iCs/>
                      <w:szCs w:val="24"/>
                      <w:lang w:val="en-US"/>
                    </w:rPr>
                    <w:t xml:space="preserve">COURVILLE, Aaron. </w:t>
                  </w:r>
                  <w:r w:rsidR="008D3A12" w:rsidRPr="00406DE9">
                    <w:rPr>
                      <w:rFonts w:asciiTheme="minorHAnsi" w:hAnsiTheme="minorHAnsi" w:cstheme="minorHAnsi"/>
                      <w:b/>
                      <w:bCs/>
                      <w:iCs/>
                      <w:szCs w:val="24"/>
                      <w:lang w:val="en-US"/>
                    </w:rPr>
                    <w:t>Deep Learning</w:t>
                  </w:r>
                  <w:r w:rsidR="008D3A12" w:rsidRPr="00406DE9">
                    <w:rPr>
                      <w:rFonts w:asciiTheme="minorHAnsi" w:hAnsiTheme="minorHAnsi" w:cstheme="minorHAnsi"/>
                      <w:bCs/>
                      <w:iCs/>
                      <w:szCs w:val="24"/>
                      <w:lang w:val="en-US"/>
                    </w:rPr>
                    <w:t>. Cambridge: MIT Press, 2016.</w:t>
                  </w:r>
                </w:p>
                <w:p w14:paraId="4C7F53A6" w14:textId="5AE63506" w:rsidR="00CF18DB" w:rsidRPr="00406DE9" w:rsidRDefault="00652BC7" w:rsidP="00842959">
                  <w:pPr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szCs w:val="24"/>
                      <w:lang w:val="en-US"/>
                    </w:rPr>
                  </w:pPr>
                  <w:r w:rsidRPr="00406DE9">
                    <w:rPr>
                      <w:rFonts w:asciiTheme="minorHAnsi" w:hAnsiTheme="minorHAnsi" w:cstheme="minorHAnsi"/>
                      <w:bCs/>
                      <w:iCs/>
                      <w:szCs w:val="24"/>
                      <w:lang w:val="en-US"/>
                    </w:rPr>
                    <w:t>RUSSEL, Stuart</w:t>
                  </w:r>
                  <w:r w:rsidR="00F15FDD" w:rsidRPr="00406DE9">
                    <w:rPr>
                      <w:rFonts w:asciiTheme="minorHAnsi" w:hAnsiTheme="minorHAnsi" w:cstheme="minorHAnsi"/>
                      <w:bCs/>
                      <w:iCs/>
                      <w:szCs w:val="24"/>
                      <w:lang w:val="en-US"/>
                    </w:rPr>
                    <w:t>; NORVIG, P</w:t>
                  </w:r>
                  <w:r w:rsidRPr="00406DE9">
                    <w:rPr>
                      <w:rFonts w:asciiTheme="minorHAnsi" w:hAnsiTheme="minorHAnsi" w:cstheme="minorHAnsi"/>
                      <w:bCs/>
                      <w:iCs/>
                      <w:szCs w:val="24"/>
                      <w:lang w:val="en-US"/>
                    </w:rPr>
                    <w:t>eter</w:t>
                  </w:r>
                  <w:r w:rsidR="00F15FDD" w:rsidRPr="00406DE9">
                    <w:rPr>
                      <w:rFonts w:asciiTheme="minorHAnsi" w:hAnsiTheme="minorHAnsi" w:cstheme="minorHAnsi"/>
                      <w:bCs/>
                      <w:iCs/>
                      <w:szCs w:val="24"/>
                      <w:lang w:val="en-US"/>
                    </w:rPr>
                    <w:t xml:space="preserve">. </w:t>
                  </w:r>
                  <w:r w:rsidR="00F15FDD" w:rsidRPr="00406DE9">
                    <w:rPr>
                      <w:rFonts w:asciiTheme="minorHAnsi" w:hAnsiTheme="minorHAnsi" w:cstheme="minorHAnsi"/>
                      <w:b/>
                      <w:bCs/>
                      <w:iCs/>
                      <w:szCs w:val="24"/>
                      <w:lang w:val="en-US"/>
                    </w:rPr>
                    <w:t>Artificial Intelligence: A Modern Approach</w:t>
                  </w:r>
                  <w:r w:rsidR="00F15FDD" w:rsidRPr="00406DE9">
                    <w:rPr>
                      <w:rFonts w:asciiTheme="minorHAnsi" w:hAnsiTheme="minorHAnsi" w:cstheme="minorHAnsi"/>
                      <w:bCs/>
                      <w:iCs/>
                      <w:szCs w:val="24"/>
                      <w:lang w:val="en-US"/>
                    </w:rPr>
                    <w:t>. 3 ed. Upper Saddle River: Pearson, 2010.</w:t>
                  </w:r>
                </w:p>
                <w:p w14:paraId="4BB8F48D" w14:textId="77777777" w:rsidR="00C313DA" w:rsidRPr="00406DE9" w:rsidRDefault="00C313DA" w:rsidP="00842959">
                  <w:pPr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szCs w:val="24"/>
                      <w:lang w:val="en-US"/>
                    </w:rPr>
                  </w:pPr>
                  <w:r w:rsidRPr="00406DE9">
                    <w:rPr>
                      <w:rFonts w:asciiTheme="minorHAnsi" w:hAnsiTheme="minorHAnsi" w:cstheme="minorHAnsi"/>
                      <w:iCs/>
                      <w:szCs w:val="24"/>
                      <w:lang w:val="en-US"/>
                    </w:rPr>
                    <w:t xml:space="preserve">VANDERPLAS, Jake. </w:t>
                  </w:r>
                  <w:r w:rsidRPr="00406DE9">
                    <w:rPr>
                      <w:rFonts w:asciiTheme="minorHAnsi" w:hAnsiTheme="minorHAnsi" w:cstheme="minorHAnsi"/>
                      <w:b/>
                      <w:iCs/>
                      <w:szCs w:val="24"/>
                      <w:lang w:val="en-US"/>
                    </w:rPr>
                    <w:t>Python Data Science Handbook</w:t>
                  </w:r>
                  <w:r w:rsidRPr="00406DE9">
                    <w:rPr>
                      <w:rFonts w:asciiTheme="minorHAnsi" w:hAnsiTheme="minorHAnsi" w:cstheme="minorHAnsi"/>
                      <w:iCs/>
                      <w:szCs w:val="24"/>
                      <w:lang w:val="en-US"/>
                    </w:rPr>
                    <w:t>. Sebastopol: O'Reilly, 2017.</w:t>
                  </w:r>
                </w:p>
              </w:tc>
            </w:tr>
            <w:tr w:rsidR="00E80C11" w:rsidRPr="00406DE9" w14:paraId="6462ADD6" w14:textId="77777777" w:rsidTr="002E3D31">
              <w:trPr>
                <w:tblCellSpacing w:w="0" w:type="dxa"/>
                <w:jc w:val="center"/>
              </w:trPr>
              <w:tc>
                <w:tcPr>
                  <w:tcW w:w="9587" w:type="dxa"/>
                  <w:vAlign w:val="center"/>
                  <w:hideMark/>
                </w:tcPr>
                <w:p w14:paraId="0D0DC59C" w14:textId="77777777" w:rsidR="00E80C11" w:rsidRPr="00406DE9" w:rsidRDefault="00E80C11" w:rsidP="00842959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Cs w:val="24"/>
                      <w:lang w:val="en-US"/>
                    </w:rPr>
                  </w:pPr>
                </w:p>
              </w:tc>
            </w:tr>
          </w:tbl>
          <w:p w14:paraId="38B3E57A" w14:textId="77777777" w:rsidR="00565D64" w:rsidRPr="00406DE9" w:rsidRDefault="00565D64" w:rsidP="00842959">
            <w:pPr>
              <w:spacing w:line="360" w:lineRule="auto"/>
              <w:jc w:val="both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</w:tr>
    </w:tbl>
    <w:tbl>
      <w:tblPr>
        <w:tblStyle w:val="TableGrid"/>
        <w:tblW w:w="10795" w:type="dxa"/>
        <w:tblInd w:w="-572" w:type="dxa"/>
        <w:tblLook w:val="04A0" w:firstRow="1" w:lastRow="0" w:firstColumn="1" w:lastColumn="0" w:noHBand="0" w:noVBand="1"/>
      </w:tblPr>
      <w:tblGrid>
        <w:gridCol w:w="1060"/>
        <w:gridCol w:w="1317"/>
        <w:gridCol w:w="8418"/>
      </w:tblGrid>
      <w:tr w:rsidR="000E1CC1" w:rsidRPr="00406DE9" w14:paraId="3318CEAE" w14:textId="77777777" w:rsidTr="00B1020E">
        <w:trPr>
          <w:trHeight w:val="1017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42067CDD" w14:textId="77777777" w:rsidR="000E1CC1" w:rsidRPr="00406DE9" w:rsidRDefault="000E1CC1" w:rsidP="00EF4DF0">
            <w:pPr>
              <w:jc w:val="center"/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14:paraId="0DF10387" w14:textId="77777777" w:rsidR="000E1CC1" w:rsidRPr="00406DE9" w:rsidRDefault="000E1CC1" w:rsidP="00EF4DF0">
            <w:pPr>
              <w:jc w:val="center"/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</w:p>
        </w:tc>
        <w:tc>
          <w:tcPr>
            <w:tcW w:w="8418" w:type="dxa"/>
            <w:tcBorders>
              <w:top w:val="nil"/>
              <w:left w:val="nil"/>
              <w:bottom w:val="nil"/>
              <w:right w:val="nil"/>
            </w:tcBorders>
          </w:tcPr>
          <w:p w14:paraId="72211254" w14:textId="77777777" w:rsidR="000E1CC1" w:rsidRPr="00406DE9" w:rsidRDefault="000E1CC1" w:rsidP="00EF4DF0">
            <w:pPr>
              <w:jc w:val="center"/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</w:p>
          <w:p w14:paraId="79C91ADF" w14:textId="77777777" w:rsidR="000E1CC1" w:rsidRPr="00406DE9" w:rsidRDefault="000E1CC1" w:rsidP="00B454F3">
            <w:pPr>
              <w:tabs>
                <w:tab w:val="left" w:pos="7578"/>
              </w:tabs>
              <w:ind w:right="764"/>
              <w:jc w:val="center"/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</w:p>
        </w:tc>
      </w:tr>
    </w:tbl>
    <w:p w14:paraId="59BDB1D1" w14:textId="77777777" w:rsidR="00616175" w:rsidRPr="00406DE9" w:rsidRDefault="00616175" w:rsidP="00651D24">
      <w:pPr>
        <w:rPr>
          <w:rFonts w:asciiTheme="minorHAnsi" w:hAnsiTheme="minorHAnsi" w:cstheme="minorHAnsi"/>
          <w:szCs w:val="24"/>
        </w:rPr>
      </w:pPr>
    </w:p>
    <w:sectPr w:rsidR="00616175" w:rsidRPr="00406DE9" w:rsidSect="00C349E5">
      <w:headerReference w:type="default" r:id="rId9"/>
      <w:pgSz w:w="11907" w:h="16840" w:code="9"/>
      <w:pgMar w:top="1675" w:right="1418" w:bottom="851" w:left="1701" w:header="284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43DE1" w14:textId="77777777" w:rsidR="00571BC5" w:rsidRDefault="00571BC5">
      <w:r>
        <w:separator/>
      </w:r>
    </w:p>
  </w:endnote>
  <w:endnote w:type="continuationSeparator" w:id="0">
    <w:p w14:paraId="434E4F0E" w14:textId="77777777" w:rsidR="00571BC5" w:rsidRDefault="00571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9B9B1" w14:textId="77777777" w:rsidR="00571BC5" w:rsidRDefault="00571BC5">
      <w:r>
        <w:separator/>
      </w:r>
    </w:p>
  </w:footnote>
  <w:footnote w:type="continuationSeparator" w:id="0">
    <w:p w14:paraId="7FD0C05B" w14:textId="77777777" w:rsidR="00571BC5" w:rsidRDefault="00571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B94C2" w14:textId="77777777" w:rsidR="00EF4DF0" w:rsidRDefault="00EF4DF0" w:rsidP="00924CA1">
    <w:pPr>
      <w:pStyle w:val="Header"/>
      <w:ind w:left="-567"/>
      <w:jc w:val="center"/>
      <w:outlineLvl w:val="0"/>
      <w:rPr>
        <w:rFonts w:ascii="Arial" w:hAnsi="Arial" w:cs="Arial"/>
        <w:b/>
        <w:sz w:val="20"/>
      </w:rPr>
    </w:pPr>
  </w:p>
  <w:p w14:paraId="2E368AB4" w14:textId="77777777" w:rsidR="00EF4DF0" w:rsidRDefault="00EF4DF0" w:rsidP="00924CA1">
    <w:pPr>
      <w:pStyle w:val="Header"/>
      <w:ind w:left="-567"/>
      <w:jc w:val="center"/>
      <w:outlineLvl w:val="0"/>
      <w:rPr>
        <w:rFonts w:ascii="Arial" w:hAnsi="Arial" w:cs="Arial"/>
        <w:b/>
        <w:sz w:val="2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098A3D6" wp14:editId="3AD22DAC">
          <wp:simplePos x="0" y="0"/>
          <wp:positionH relativeFrom="column">
            <wp:posOffset>5008880</wp:posOffset>
          </wp:positionH>
          <wp:positionV relativeFrom="paragraph">
            <wp:posOffset>47625</wp:posOffset>
          </wp:positionV>
          <wp:extent cx="528320" cy="770890"/>
          <wp:effectExtent l="0" t="0" r="5080" b="0"/>
          <wp:wrapSquare wrapText="bothSides"/>
          <wp:docPr id="3" name="Picture 3" descr="brasao_M4_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rasao_M4_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770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2C2EECA9" wp14:editId="1F39ECAF">
          <wp:simplePos x="0" y="0"/>
          <wp:positionH relativeFrom="column">
            <wp:posOffset>-314960</wp:posOffset>
          </wp:positionH>
          <wp:positionV relativeFrom="paragraph">
            <wp:posOffset>98425</wp:posOffset>
          </wp:positionV>
          <wp:extent cx="720090" cy="720090"/>
          <wp:effectExtent l="0" t="0" r="3810" b="3810"/>
          <wp:wrapThrough wrapText="bothSides">
            <wp:wrapPolygon edited="0">
              <wp:start x="6857" y="0"/>
              <wp:lineTo x="0" y="3429"/>
              <wp:lineTo x="0" y="14286"/>
              <wp:lineTo x="1714" y="18286"/>
              <wp:lineTo x="6286" y="21143"/>
              <wp:lineTo x="6857" y="21143"/>
              <wp:lineTo x="13714" y="21143"/>
              <wp:lineTo x="14857" y="21143"/>
              <wp:lineTo x="18857" y="18286"/>
              <wp:lineTo x="21143" y="13714"/>
              <wp:lineTo x="21143" y="6286"/>
              <wp:lineTo x="17714" y="1714"/>
              <wp:lineTo x="13714" y="0"/>
              <wp:lineTo x="6857" y="0"/>
            </wp:wrapPolygon>
          </wp:wrapThrough>
          <wp:docPr id="1" name="Picture 1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mbolo_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20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D73E604" w14:textId="77777777" w:rsidR="00EF4DF0" w:rsidRDefault="00EF4DF0" w:rsidP="00924CA1">
    <w:pPr>
      <w:pStyle w:val="Header"/>
      <w:ind w:left="-567"/>
      <w:jc w:val="center"/>
      <w:outlineLvl w:val="0"/>
      <w:rPr>
        <w:rFonts w:ascii="Arial" w:hAnsi="Arial" w:cs="Arial"/>
        <w:b/>
        <w:sz w:val="20"/>
      </w:rPr>
    </w:pPr>
  </w:p>
  <w:p w14:paraId="624C245B" w14:textId="77777777" w:rsidR="00EF4DF0" w:rsidRPr="000245C5" w:rsidRDefault="000245C5" w:rsidP="000245C5">
    <w:pPr>
      <w:pStyle w:val="Header"/>
      <w:jc w:val="center"/>
      <w:rPr>
        <w:sz w:val="36"/>
      </w:rPr>
    </w:pPr>
    <w:r w:rsidRPr="000245C5">
      <w:rPr>
        <w:rFonts w:ascii="Arial" w:hAnsi="Arial" w:cs="Arial"/>
        <w:b/>
        <w:sz w:val="28"/>
      </w:rPr>
      <w:t>UNIVERSIDADE PRESBITERIANA MACKENZIE</w:t>
    </w:r>
    <w:r w:rsidRPr="000245C5">
      <w:rPr>
        <w:rFonts w:ascii="Arial" w:hAnsi="Arial" w:cs="Arial"/>
        <w:b/>
        <w:sz w:val="28"/>
      </w:rPr>
      <w:cr/>
      <w:t>Faculdade de Computação e Informática</w:t>
    </w:r>
  </w:p>
  <w:p w14:paraId="1E1BAF79" w14:textId="77777777" w:rsidR="00EF4DF0" w:rsidRDefault="00EF4DF0" w:rsidP="00924CA1">
    <w:pPr>
      <w:pStyle w:val="Header"/>
      <w:jc w:val="right"/>
    </w:pPr>
  </w:p>
  <w:p w14:paraId="27276477" w14:textId="77777777" w:rsidR="00EF4DF0" w:rsidRDefault="00EF4DF0" w:rsidP="00924CA1">
    <w:pPr>
      <w:pStyle w:val="Header"/>
      <w:jc w:val="right"/>
    </w:pPr>
  </w:p>
  <w:p w14:paraId="2D45E2DA" w14:textId="77777777" w:rsidR="00EF4DF0" w:rsidRDefault="00EF4DF0" w:rsidP="00924CA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2F0F"/>
    <w:multiLevelType w:val="hybridMultilevel"/>
    <w:tmpl w:val="3806C6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5100"/>
    <w:multiLevelType w:val="hybridMultilevel"/>
    <w:tmpl w:val="81E0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15086"/>
    <w:multiLevelType w:val="hybridMultilevel"/>
    <w:tmpl w:val="D4AEC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908C0"/>
    <w:multiLevelType w:val="hybridMultilevel"/>
    <w:tmpl w:val="D93A0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26715"/>
    <w:multiLevelType w:val="hybridMultilevel"/>
    <w:tmpl w:val="DA34B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4A5D54"/>
    <w:multiLevelType w:val="hybridMultilevel"/>
    <w:tmpl w:val="3CAE6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CB059A"/>
    <w:multiLevelType w:val="hybridMultilevel"/>
    <w:tmpl w:val="917CA4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4348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5555781">
    <w:abstractNumId w:val="5"/>
  </w:num>
  <w:num w:numId="2" w16cid:durableId="527567325">
    <w:abstractNumId w:val="6"/>
  </w:num>
  <w:num w:numId="3" w16cid:durableId="1167672071">
    <w:abstractNumId w:val="4"/>
  </w:num>
  <w:num w:numId="4" w16cid:durableId="1074860689">
    <w:abstractNumId w:val="7"/>
  </w:num>
  <w:num w:numId="5" w16cid:durableId="370347211">
    <w:abstractNumId w:val="0"/>
  </w:num>
  <w:num w:numId="6" w16cid:durableId="2013995173">
    <w:abstractNumId w:val="1"/>
  </w:num>
  <w:num w:numId="7" w16cid:durableId="299575803">
    <w:abstractNumId w:val="3"/>
  </w:num>
  <w:num w:numId="8" w16cid:durableId="108483747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52"/>
    <w:rsid w:val="00002A6E"/>
    <w:rsid w:val="0000552B"/>
    <w:rsid w:val="00005CFC"/>
    <w:rsid w:val="00005EB2"/>
    <w:rsid w:val="00006717"/>
    <w:rsid w:val="00007092"/>
    <w:rsid w:val="0001083D"/>
    <w:rsid w:val="00013B3A"/>
    <w:rsid w:val="0001421F"/>
    <w:rsid w:val="00017B92"/>
    <w:rsid w:val="00021166"/>
    <w:rsid w:val="00021A20"/>
    <w:rsid w:val="000245C5"/>
    <w:rsid w:val="00025492"/>
    <w:rsid w:val="00025841"/>
    <w:rsid w:val="000264F0"/>
    <w:rsid w:val="00026E14"/>
    <w:rsid w:val="00034666"/>
    <w:rsid w:val="000355F3"/>
    <w:rsid w:val="00035D49"/>
    <w:rsid w:val="0003678B"/>
    <w:rsid w:val="00036BA7"/>
    <w:rsid w:val="00041768"/>
    <w:rsid w:val="00043EC7"/>
    <w:rsid w:val="000448E4"/>
    <w:rsid w:val="00046FF4"/>
    <w:rsid w:val="00047155"/>
    <w:rsid w:val="00050BDD"/>
    <w:rsid w:val="00050FAA"/>
    <w:rsid w:val="00052C23"/>
    <w:rsid w:val="00054FAC"/>
    <w:rsid w:val="000602E1"/>
    <w:rsid w:val="00062396"/>
    <w:rsid w:val="0006435B"/>
    <w:rsid w:val="000668D8"/>
    <w:rsid w:val="00067AD8"/>
    <w:rsid w:val="00085C34"/>
    <w:rsid w:val="00087BFA"/>
    <w:rsid w:val="000A1F81"/>
    <w:rsid w:val="000A32B9"/>
    <w:rsid w:val="000A5772"/>
    <w:rsid w:val="000A6CC8"/>
    <w:rsid w:val="000B0773"/>
    <w:rsid w:val="000B3966"/>
    <w:rsid w:val="000B7564"/>
    <w:rsid w:val="000C0DA5"/>
    <w:rsid w:val="000C264C"/>
    <w:rsid w:val="000C3CC4"/>
    <w:rsid w:val="000C41EF"/>
    <w:rsid w:val="000C4915"/>
    <w:rsid w:val="000D5380"/>
    <w:rsid w:val="000D7832"/>
    <w:rsid w:val="000E08A6"/>
    <w:rsid w:val="000E1CC1"/>
    <w:rsid w:val="000E4D60"/>
    <w:rsid w:val="000E5B34"/>
    <w:rsid w:val="000E5B94"/>
    <w:rsid w:val="000E72CA"/>
    <w:rsid w:val="000E7AB4"/>
    <w:rsid w:val="000F2E03"/>
    <w:rsid w:val="00100A44"/>
    <w:rsid w:val="001035BD"/>
    <w:rsid w:val="00103E7C"/>
    <w:rsid w:val="00105A54"/>
    <w:rsid w:val="00106636"/>
    <w:rsid w:val="00113520"/>
    <w:rsid w:val="001237BA"/>
    <w:rsid w:val="00123855"/>
    <w:rsid w:val="001248DE"/>
    <w:rsid w:val="0012688A"/>
    <w:rsid w:val="00126EBD"/>
    <w:rsid w:val="00132AA2"/>
    <w:rsid w:val="00132B24"/>
    <w:rsid w:val="001376DC"/>
    <w:rsid w:val="001376FA"/>
    <w:rsid w:val="00140D63"/>
    <w:rsid w:val="00143EC0"/>
    <w:rsid w:val="00145E27"/>
    <w:rsid w:val="001504F4"/>
    <w:rsid w:val="00151622"/>
    <w:rsid w:val="00155086"/>
    <w:rsid w:val="00155C79"/>
    <w:rsid w:val="0015756A"/>
    <w:rsid w:val="00160D73"/>
    <w:rsid w:val="001636F6"/>
    <w:rsid w:val="00164B82"/>
    <w:rsid w:val="00165349"/>
    <w:rsid w:val="001726A0"/>
    <w:rsid w:val="0017310F"/>
    <w:rsid w:val="00184B38"/>
    <w:rsid w:val="00186829"/>
    <w:rsid w:val="001869A9"/>
    <w:rsid w:val="00186E87"/>
    <w:rsid w:val="00194CB1"/>
    <w:rsid w:val="00196309"/>
    <w:rsid w:val="00196CE6"/>
    <w:rsid w:val="001A18DC"/>
    <w:rsid w:val="001A4272"/>
    <w:rsid w:val="001B04B6"/>
    <w:rsid w:val="001B19CC"/>
    <w:rsid w:val="001B1ECB"/>
    <w:rsid w:val="001B6E3F"/>
    <w:rsid w:val="001C1B24"/>
    <w:rsid w:val="001C42E8"/>
    <w:rsid w:val="001D1173"/>
    <w:rsid w:val="001D2198"/>
    <w:rsid w:val="001D28DF"/>
    <w:rsid w:val="001D2C18"/>
    <w:rsid w:val="001D51E2"/>
    <w:rsid w:val="001D66CC"/>
    <w:rsid w:val="001E0B00"/>
    <w:rsid w:val="001E30D1"/>
    <w:rsid w:val="001F03E1"/>
    <w:rsid w:val="001F075D"/>
    <w:rsid w:val="001F0960"/>
    <w:rsid w:val="001F1264"/>
    <w:rsid w:val="001F312A"/>
    <w:rsid w:val="001F3905"/>
    <w:rsid w:val="001F474A"/>
    <w:rsid w:val="001F6D67"/>
    <w:rsid w:val="001F756C"/>
    <w:rsid w:val="002023A2"/>
    <w:rsid w:val="00205928"/>
    <w:rsid w:val="00205D4E"/>
    <w:rsid w:val="00212747"/>
    <w:rsid w:val="00213AD5"/>
    <w:rsid w:val="00217500"/>
    <w:rsid w:val="0022095F"/>
    <w:rsid w:val="00225628"/>
    <w:rsid w:val="00226E8C"/>
    <w:rsid w:val="002275FE"/>
    <w:rsid w:val="00231BCF"/>
    <w:rsid w:val="00234777"/>
    <w:rsid w:val="002371A7"/>
    <w:rsid w:val="002520B3"/>
    <w:rsid w:val="0025389B"/>
    <w:rsid w:val="00256E6A"/>
    <w:rsid w:val="002602F5"/>
    <w:rsid w:val="002606F5"/>
    <w:rsid w:val="00261CE9"/>
    <w:rsid w:val="00262896"/>
    <w:rsid w:val="00262D78"/>
    <w:rsid w:val="0027136D"/>
    <w:rsid w:val="00273653"/>
    <w:rsid w:val="0027522E"/>
    <w:rsid w:val="002757BD"/>
    <w:rsid w:val="0027607B"/>
    <w:rsid w:val="00276ED0"/>
    <w:rsid w:val="002771E2"/>
    <w:rsid w:val="00280956"/>
    <w:rsid w:val="00283EE4"/>
    <w:rsid w:val="00284F16"/>
    <w:rsid w:val="00285892"/>
    <w:rsid w:val="00290A08"/>
    <w:rsid w:val="002914A2"/>
    <w:rsid w:val="002A10BD"/>
    <w:rsid w:val="002A381B"/>
    <w:rsid w:val="002B263E"/>
    <w:rsid w:val="002B4B34"/>
    <w:rsid w:val="002B5C33"/>
    <w:rsid w:val="002B7848"/>
    <w:rsid w:val="002C01B6"/>
    <w:rsid w:val="002C2F7C"/>
    <w:rsid w:val="002C3555"/>
    <w:rsid w:val="002C3ADA"/>
    <w:rsid w:val="002C62F0"/>
    <w:rsid w:val="002D3904"/>
    <w:rsid w:val="002D45C2"/>
    <w:rsid w:val="002D5551"/>
    <w:rsid w:val="002D5981"/>
    <w:rsid w:val="002D7E5E"/>
    <w:rsid w:val="002E0865"/>
    <w:rsid w:val="002E3923"/>
    <w:rsid w:val="002E3D31"/>
    <w:rsid w:val="002E5052"/>
    <w:rsid w:val="002E6CE7"/>
    <w:rsid w:val="002E6DBE"/>
    <w:rsid w:val="002F0C85"/>
    <w:rsid w:val="002F169C"/>
    <w:rsid w:val="002F3488"/>
    <w:rsid w:val="002F3801"/>
    <w:rsid w:val="002F6771"/>
    <w:rsid w:val="00303839"/>
    <w:rsid w:val="003040CE"/>
    <w:rsid w:val="00314EAF"/>
    <w:rsid w:val="00316B02"/>
    <w:rsid w:val="0032671A"/>
    <w:rsid w:val="0033023A"/>
    <w:rsid w:val="0033059C"/>
    <w:rsid w:val="003415B3"/>
    <w:rsid w:val="0034399E"/>
    <w:rsid w:val="00344B95"/>
    <w:rsid w:val="00345B58"/>
    <w:rsid w:val="00345CA0"/>
    <w:rsid w:val="00350258"/>
    <w:rsid w:val="003576EE"/>
    <w:rsid w:val="00360E0A"/>
    <w:rsid w:val="00360F85"/>
    <w:rsid w:val="0036190B"/>
    <w:rsid w:val="003630A1"/>
    <w:rsid w:val="003711FC"/>
    <w:rsid w:val="0037162A"/>
    <w:rsid w:val="00371A48"/>
    <w:rsid w:val="00372997"/>
    <w:rsid w:val="00372E7B"/>
    <w:rsid w:val="003763BF"/>
    <w:rsid w:val="00380432"/>
    <w:rsid w:val="00380511"/>
    <w:rsid w:val="0038175B"/>
    <w:rsid w:val="003817C4"/>
    <w:rsid w:val="00383F9D"/>
    <w:rsid w:val="0039178B"/>
    <w:rsid w:val="00397912"/>
    <w:rsid w:val="003A27BC"/>
    <w:rsid w:val="003A3F85"/>
    <w:rsid w:val="003A54DB"/>
    <w:rsid w:val="003A570A"/>
    <w:rsid w:val="003B069B"/>
    <w:rsid w:val="003B3C30"/>
    <w:rsid w:val="003B6EF8"/>
    <w:rsid w:val="003B740E"/>
    <w:rsid w:val="003C40B2"/>
    <w:rsid w:val="003C4141"/>
    <w:rsid w:val="003C4B41"/>
    <w:rsid w:val="003C6836"/>
    <w:rsid w:val="003D03A0"/>
    <w:rsid w:val="003D0462"/>
    <w:rsid w:val="003D11D4"/>
    <w:rsid w:val="003D454B"/>
    <w:rsid w:val="003D6375"/>
    <w:rsid w:val="003D683B"/>
    <w:rsid w:val="003E0D13"/>
    <w:rsid w:val="003E368D"/>
    <w:rsid w:val="003F3FB9"/>
    <w:rsid w:val="003F49FF"/>
    <w:rsid w:val="003F6C36"/>
    <w:rsid w:val="003F6E24"/>
    <w:rsid w:val="00400598"/>
    <w:rsid w:val="00400C13"/>
    <w:rsid w:val="00405EB8"/>
    <w:rsid w:val="00406DE9"/>
    <w:rsid w:val="0041395E"/>
    <w:rsid w:val="00416647"/>
    <w:rsid w:val="00417011"/>
    <w:rsid w:val="004203AF"/>
    <w:rsid w:val="0042130A"/>
    <w:rsid w:val="00423011"/>
    <w:rsid w:val="00425632"/>
    <w:rsid w:val="00426D50"/>
    <w:rsid w:val="00433A83"/>
    <w:rsid w:val="0043555A"/>
    <w:rsid w:val="00440F7C"/>
    <w:rsid w:val="00443461"/>
    <w:rsid w:val="00446D80"/>
    <w:rsid w:val="004504AB"/>
    <w:rsid w:val="00452CEE"/>
    <w:rsid w:val="00454AB4"/>
    <w:rsid w:val="0046066B"/>
    <w:rsid w:val="00460A0C"/>
    <w:rsid w:val="004610D2"/>
    <w:rsid w:val="00465419"/>
    <w:rsid w:val="00470337"/>
    <w:rsid w:val="00474C92"/>
    <w:rsid w:val="00481C5B"/>
    <w:rsid w:val="00482577"/>
    <w:rsid w:val="0048636C"/>
    <w:rsid w:val="00487D70"/>
    <w:rsid w:val="004940B7"/>
    <w:rsid w:val="0049527B"/>
    <w:rsid w:val="00496F36"/>
    <w:rsid w:val="004A2307"/>
    <w:rsid w:val="004A4C7D"/>
    <w:rsid w:val="004A6F43"/>
    <w:rsid w:val="004B1618"/>
    <w:rsid w:val="004C1B66"/>
    <w:rsid w:val="004D03C1"/>
    <w:rsid w:val="004D0D4F"/>
    <w:rsid w:val="004D6EBE"/>
    <w:rsid w:val="004E1736"/>
    <w:rsid w:val="004E1BBA"/>
    <w:rsid w:val="004E3EFB"/>
    <w:rsid w:val="004E4346"/>
    <w:rsid w:val="004F08E9"/>
    <w:rsid w:val="004F0F32"/>
    <w:rsid w:val="004F2001"/>
    <w:rsid w:val="004F5F09"/>
    <w:rsid w:val="004F6681"/>
    <w:rsid w:val="0050104D"/>
    <w:rsid w:val="00504205"/>
    <w:rsid w:val="00504DD2"/>
    <w:rsid w:val="00510355"/>
    <w:rsid w:val="0051149D"/>
    <w:rsid w:val="00514FC0"/>
    <w:rsid w:val="00515356"/>
    <w:rsid w:val="00517185"/>
    <w:rsid w:val="00517708"/>
    <w:rsid w:val="0052022F"/>
    <w:rsid w:val="00520CD8"/>
    <w:rsid w:val="00521801"/>
    <w:rsid w:val="00522F6F"/>
    <w:rsid w:val="0052476B"/>
    <w:rsid w:val="0052485E"/>
    <w:rsid w:val="005258A6"/>
    <w:rsid w:val="0052718B"/>
    <w:rsid w:val="00535CF2"/>
    <w:rsid w:val="005431CB"/>
    <w:rsid w:val="0054728D"/>
    <w:rsid w:val="00555D9E"/>
    <w:rsid w:val="00555E65"/>
    <w:rsid w:val="005575D2"/>
    <w:rsid w:val="00562B1F"/>
    <w:rsid w:val="00563315"/>
    <w:rsid w:val="00564E8A"/>
    <w:rsid w:val="00565D64"/>
    <w:rsid w:val="00566900"/>
    <w:rsid w:val="00570477"/>
    <w:rsid w:val="005719BE"/>
    <w:rsid w:val="00571BC5"/>
    <w:rsid w:val="00582087"/>
    <w:rsid w:val="00582E9F"/>
    <w:rsid w:val="00585D1B"/>
    <w:rsid w:val="0059013A"/>
    <w:rsid w:val="00591E15"/>
    <w:rsid w:val="005933B8"/>
    <w:rsid w:val="00595EBB"/>
    <w:rsid w:val="00596389"/>
    <w:rsid w:val="005973EB"/>
    <w:rsid w:val="005A0CD0"/>
    <w:rsid w:val="005A20C1"/>
    <w:rsid w:val="005A34D8"/>
    <w:rsid w:val="005B5900"/>
    <w:rsid w:val="005B59FB"/>
    <w:rsid w:val="005B6E22"/>
    <w:rsid w:val="005C106F"/>
    <w:rsid w:val="005C2987"/>
    <w:rsid w:val="005C3CCC"/>
    <w:rsid w:val="005D0B3D"/>
    <w:rsid w:val="005D0E75"/>
    <w:rsid w:val="005D16CA"/>
    <w:rsid w:val="005E051B"/>
    <w:rsid w:val="005E0F86"/>
    <w:rsid w:val="005E3BFD"/>
    <w:rsid w:val="005E658E"/>
    <w:rsid w:val="005F64D7"/>
    <w:rsid w:val="006001BB"/>
    <w:rsid w:val="00610528"/>
    <w:rsid w:val="00611A24"/>
    <w:rsid w:val="00612223"/>
    <w:rsid w:val="006142A0"/>
    <w:rsid w:val="006147AA"/>
    <w:rsid w:val="00616175"/>
    <w:rsid w:val="00617000"/>
    <w:rsid w:val="00624DBF"/>
    <w:rsid w:val="0062695B"/>
    <w:rsid w:val="00626A28"/>
    <w:rsid w:val="006303C4"/>
    <w:rsid w:val="006369D9"/>
    <w:rsid w:val="006476A6"/>
    <w:rsid w:val="00647C21"/>
    <w:rsid w:val="00647E23"/>
    <w:rsid w:val="006501B8"/>
    <w:rsid w:val="00651D24"/>
    <w:rsid w:val="00652BC7"/>
    <w:rsid w:val="006533AF"/>
    <w:rsid w:val="00654D30"/>
    <w:rsid w:val="006572DC"/>
    <w:rsid w:val="006576D3"/>
    <w:rsid w:val="00660EB0"/>
    <w:rsid w:val="00661F1F"/>
    <w:rsid w:val="0066219C"/>
    <w:rsid w:val="00663901"/>
    <w:rsid w:val="00665817"/>
    <w:rsid w:val="00665A92"/>
    <w:rsid w:val="00665CD3"/>
    <w:rsid w:val="00665D8D"/>
    <w:rsid w:val="00666573"/>
    <w:rsid w:val="00667233"/>
    <w:rsid w:val="00673353"/>
    <w:rsid w:val="006837AB"/>
    <w:rsid w:val="00685F21"/>
    <w:rsid w:val="0068695A"/>
    <w:rsid w:val="006917BF"/>
    <w:rsid w:val="00694F1E"/>
    <w:rsid w:val="00697FE6"/>
    <w:rsid w:val="006A3D68"/>
    <w:rsid w:val="006A477D"/>
    <w:rsid w:val="006B494E"/>
    <w:rsid w:val="006B7402"/>
    <w:rsid w:val="006B7797"/>
    <w:rsid w:val="006C5832"/>
    <w:rsid w:val="006C583A"/>
    <w:rsid w:val="006C5E19"/>
    <w:rsid w:val="006C70B2"/>
    <w:rsid w:val="006D1124"/>
    <w:rsid w:val="006D3B17"/>
    <w:rsid w:val="006D5825"/>
    <w:rsid w:val="006E2F33"/>
    <w:rsid w:val="006E4C7D"/>
    <w:rsid w:val="006F5278"/>
    <w:rsid w:val="006F6B7C"/>
    <w:rsid w:val="00700F64"/>
    <w:rsid w:val="00702413"/>
    <w:rsid w:val="00704BF1"/>
    <w:rsid w:val="00706905"/>
    <w:rsid w:val="00707104"/>
    <w:rsid w:val="00715200"/>
    <w:rsid w:val="007159E8"/>
    <w:rsid w:val="007166D4"/>
    <w:rsid w:val="007168EE"/>
    <w:rsid w:val="00720756"/>
    <w:rsid w:val="0072214D"/>
    <w:rsid w:val="00724DAC"/>
    <w:rsid w:val="00726585"/>
    <w:rsid w:val="00730206"/>
    <w:rsid w:val="0073526B"/>
    <w:rsid w:val="007362D8"/>
    <w:rsid w:val="00737790"/>
    <w:rsid w:val="00737EE8"/>
    <w:rsid w:val="00741A74"/>
    <w:rsid w:val="00741AB5"/>
    <w:rsid w:val="00743B5A"/>
    <w:rsid w:val="00751208"/>
    <w:rsid w:val="00751877"/>
    <w:rsid w:val="007558AB"/>
    <w:rsid w:val="00755B35"/>
    <w:rsid w:val="00755D27"/>
    <w:rsid w:val="00763B30"/>
    <w:rsid w:val="0076582A"/>
    <w:rsid w:val="00767289"/>
    <w:rsid w:val="00770B3C"/>
    <w:rsid w:val="007744BE"/>
    <w:rsid w:val="0077578F"/>
    <w:rsid w:val="00776062"/>
    <w:rsid w:val="0078399B"/>
    <w:rsid w:val="00786580"/>
    <w:rsid w:val="00792C3B"/>
    <w:rsid w:val="00795004"/>
    <w:rsid w:val="00796312"/>
    <w:rsid w:val="007A28A0"/>
    <w:rsid w:val="007A28DB"/>
    <w:rsid w:val="007A3FEE"/>
    <w:rsid w:val="007A532E"/>
    <w:rsid w:val="007A6A61"/>
    <w:rsid w:val="007B0361"/>
    <w:rsid w:val="007B0461"/>
    <w:rsid w:val="007B08FA"/>
    <w:rsid w:val="007B1418"/>
    <w:rsid w:val="007B37D9"/>
    <w:rsid w:val="007B521C"/>
    <w:rsid w:val="007B5BD6"/>
    <w:rsid w:val="007B779D"/>
    <w:rsid w:val="007C66F9"/>
    <w:rsid w:val="007C69EC"/>
    <w:rsid w:val="007C6FC2"/>
    <w:rsid w:val="007C795B"/>
    <w:rsid w:val="007D03A4"/>
    <w:rsid w:val="007D29DA"/>
    <w:rsid w:val="007E0843"/>
    <w:rsid w:val="007E0CD9"/>
    <w:rsid w:val="007E30FE"/>
    <w:rsid w:val="007E37D8"/>
    <w:rsid w:val="007E4214"/>
    <w:rsid w:val="007E51DA"/>
    <w:rsid w:val="007E64C2"/>
    <w:rsid w:val="007E7D29"/>
    <w:rsid w:val="007F071D"/>
    <w:rsid w:val="007F24B5"/>
    <w:rsid w:val="007F45C8"/>
    <w:rsid w:val="007F68E1"/>
    <w:rsid w:val="00803DDE"/>
    <w:rsid w:val="008074FA"/>
    <w:rsid w:val="008136ED"/>
    <w:rsid w:val="00814AE9"/>
    <w:rsid w:val="0081625B"/>
    <w:rsid w:val="008179D9"/>
    <w:rsid w:val="008200DC"/>
    <w:rsid w:val="00827636"/>
    <w:rsid w:val="008303F8"/>
    <w:rsid w:val="008369AA"/>
    <w:rsid w:val="00837A67"/>
    <w:rsid w:val="008414E0"/>
    <w:rsid w:val="00842959"/>
    <w:rsid w:val="00847478"/>
    <w:rsid w:val="008517FE"/>
    <w:rsid w:val="00853586"/>
    <w:rsid w:val="00864DB0"/>
    <w:rsid w:val="00865102"/>
    <w:rsid w:val="0086530A"/>
    <w:rsid w:val="00873132"/>
    <w:rsid w:val="00881B54"/>
    <w:rsid w:val="00882AF0"/>
    <w:rsid w:val="00885CF6"/>
    <w:rsid w:val="0088700E"/>
    <w:rsid w:val="0089236C"/>
    <w:rsid w:val="00894F30"/>
    <w:rsid w:val="00895FD2"/>
    <w:rsid w:val="00896D91"/>
    <w:rsid w:val="008A0AD5"/>
    <w:rsid w:val="008A27E4"/>
    <w:rsid w:val="008A3687"/>
    <w:rsid w:val="008A4DBE"/>
    <w:rsid w:val="008A5ACA"/>
    <w:rsid w:val="008A7896"/>
    <w:rsid w:val="008A7C5E"/>
    <w:rsid w:val="008B1868"/>
    <w:rsid w:val="008B3B86"/>
    <w:rsid w:val="008B7B5A"/>
    <w:rsid w:val="008C37EF"/>
    <w:rsid w:val="008C4A65"/>
    <w:rsid w:val="008C6968"/>
    <w:rsid w:val="008D05B8"/>
    <w:rsid w:val="008D0E13"/>
    <w:rsid w:val="008D264C"/>
    <w:rsid w:val="008D3A12"/>
    <w:rsid w:val="008D3CCA"/>
    <w:rsid w:val="008E005D"/>
    <w:rsid w:val="008E1C21"/>
    <w:rsid w:val="008E2B51"/>
    <w:rsid w:val="008F36EC"/>
    <w:rsid w:val="008F40B8"/>
    <w:rsid w:val="008F40E9"/>
    <w:rsid w:val="008F5A3B"/>
    <w:rsid w:val="00900023"/>
    <w:rsid w:val="00900C15"/>
    <w:rsid w:val="009021D5"/>
    <w:rsid w:val="0090581D"/>
    <w:rsid w:val="00906D2D"/>
    <w:rsid w:val="00906F26"/>
    <w:rsid w:val="009075F8"/>
    <w:rsid w:val="00912BA1"/>
    <w:rsid w:val="00912DCF"/>
    <w:rsid w:val="009137EF"/>
    <w:rsid w:val="009169FE"/>
    <w:rsid w:val="00921CCC"/>
    <w:rsid w:val="00922A4C"/>
    <w:rsid w:val="00923096"/>
    <w:rsid w:val="009247A3"/>
    <w:rsid w:val="00924CA1"/>
    <w:rsid w:val="00924D3A"/>
    <w:rsid w:val="00927BED"/>
    <w:rsid w:val="00930951"/>
    <w:rsid w:val="00936091"/>
    <w:rsid w:val="009428E8"/>
    <w:rsid w:val="0094306B"/>
    <w:rsid w:val="00946724"/>
    <w:rsid w:val="00951FEC"/>
    <w:rsid w:val="00952488"/>
    <w:rsid w:val="00954A59"/>
    <w:rsid w:val="00954DF4"/>
    <w:rsid w:val="00957540"/>
    <w:rsid w:val="009579F1"/>
    <w:rsid w:val="00957EB3"/>
    <w:rsid w:val="00960500"/>
    <w:rsid w:val="00962F64"/>
    <w:rsid w:val="0096374E"/>
    <w:rsid w:val="00963A80"/>
    <w:rsid w:val="00965D19"/>
    <w:rsid w:val="00967036"/>
    <w:rsid w:val="009670A7"/>
    <w:rsid w:val="0096742F"/>
    <w:rsid w:val="00970C28"/>
    <w:rsid w:val="00976073"/>
    <w:rsid w:val="00976AE1"/>
    <w:rsid w:val="00977F67"/>
    <w:rsid w:val="00982A4F"/>
    <w:rsid w:val="00985932"/>
    <w:rsid w:val="00986901"/>
    <w:rsid w:val="00992042"/>
    <w:rsid w:val="00993114"/>
    <w:rsid w:val="00993F2D"/>
    <w:rsid w:val="009953AD"/>
    <w:rsid w:val="0099571E"/>
    <w:rsid w:val="00996F21"/>
    <w:rsid w:val="009A041D"/>
    <w:rsid w:val="009A1979"/>
    <w:rsid w:val="009A65C6"/>
    <w:rsid w:val="009B0308"/>
    <w:rsid w:val="009B0E36"/>
    <w:rsid w:val="009C02C6"/>
    <w:rsid w:val="009C2966"/>
    <w:rsid w:val="009D049E"/>
    <w:rsid w:val="009D5959"/>
    <w:rsid w:val="009E031B"/>
    <w:rsid w:val="009E40D9"/>
    <w:rsid w:val="009F2259"/>
    <w:rsid w:val="009F4CB5"/>
    <w:rsid w:val="009F5141"/>
    <w:rsid w:val="00A002E6"/>
    <w:rsid w:val="00A01AEB"/>
    <w:rsid w:val="00A023EE"/>
    <w:rsid w:val="00A026F1"/>
    <w:rsid w:val="00A03565"/>
    <w:rsid w:val="00A048A9"/>
    <w:rsid w:val="00A04E33"/>
    <w:rsid w:val="00A0693F"/>
    <w:rsid w:val="00A105FB"/>
    <w:rsid w:val="00A15A41"/>
    <w:rsid w:val="00A172BB"/>
    <w:rsid w:val="00A25C1C"/>
    <w:rsid w:val="00A27BE5"/>
    <w:rsid w:val="00A3264B"/>
    <w:rsid w:val="00A35EF9"/>
    <w:rsid w:val="00A36903"/>
    <w:rsid w:val="00A40561"/>
    <w:rsid w:val="00A41E1B"/>
    <w:rsid w:val="00A420CE"/>
    <w:rsid w:val="00A426D8"/>
    <w:rsid w:val="00A453B5"/>
    <w:rsid w:val="00A45FFF"/>
    <w:rsid w:val="00A46198"/>
    <w:rsid w:val="00A478DA"/>
    <w:rsid w:val="00A5084A"/>
    <w:rsid w:val="00A53BC9"/>
    <w:rsid w:val="00A53EAB"/>
    <w:rsid w:val="00A54E63"/>
    <w:rsid w:val="00A56F85"/>
    <w:rsid w:val="00A57A95"/>
    <w:rsid w:val="00A57E1D"/>
    <w:rsid w:val="00A62148"/>
    <w:rsid w:val="00A62897"/>
    <w:rsid w:val="00A75DBB"/>
    <w:rsid w:val="00A80CDA"/>
    <w:rsid w:val="00A81562"/>
    <w:rsid w:val="00A81D55"/>
    <w:rsid w:val="00A855C7"/>
    <w:rsid w:val="00A857D7"/>
    <w:rsid w:val="00A94E2E"/>
    <w:rsid w:val="00A96308"/>
    <w:rsid w:val="00AA153F"/>
    <w:rsid w:val="00AA1803"/>
    <w:rsid w:val="00AA1C0A"/>
    <w:rsid w:val="00AA1D08"/>
    <w:rsid w:val="00AA3519"/>
    <w:rsid w:val="00AA7AFF"/>
    <w:rsid w:val="00AB1AD0"/>
    <w:rsid w:val="00AB2BB4"/>
    <w:rsid w:val="00AB34CE"/>
    <w:rsid w:val="00AC3791"/>
    <w:rsid w:val="00AC3A7F"/>
    <w:rsid w:val="00AC48C0"/>
    <w:rsid w:val="00AD1AA3"/>
    <w:rsid w:val="00AD2DA3"/>
    <w:rsid w:val="00AD6533"/>
    <w:rsid w:val="00AD78E7"/>
    <w:rsid w:val="00AE05F5"/>
    <w:rsid w:val="00AE07FA"/>
    <w:rsid w:val="00AE2504"/>
    <w:rsid w:val="00AE2DF8"/>
    <w:rsid w:val="00AE5CA6"/>
    <w:rsid w:val="00AE62C8"/>
    <w:rsid w:val="00AE6DC7"/>
    <w:rsid w:val="00AF4081"/>
    <w:rsid w:val="00AF7E64"/>
    <w:rsid w:val="00B0296B"/>
    <w:rsid w:val="00B05D45"/>
    <w:rsid w:val="00B1020E"/>
    <w:rsid w:val="00B1210E"/>
    <w:rsid w:val="00B206A6"/>
    <w:rsid w:val="00B2133D"/>
    <w:rsid w:val="00B22987"/>
    <w:rsid w:val="00B23AF9"/>
    <w:rsid w:val="00B240A0"/>
    <w:rsid w:val="00B27BDB"/>
    <w:rsid w:val="00B32B8C"/>
    <w:rsid w:val="00B33856"/>
    <w:rsid w:val="00B377C1"/>
    <w:rsid w:val="00B40373"/>
    <w:rsid w:val="00B405C6"/>
    <w:rsid w:val="00B40CF5"/>
    <w:rsid w:val="00B454F3"/>
    <w:rsid w:val="00B4573A"/>
    <w:rsid w:val="00B4631C"/>
    <w:rsid w:val="00B46D57"/>
    <w:rsid w:val="00B55315"/>
    <w:rsid w:val="00B60EBE"/>
    <w:rsid w:val="00B61B12"/>
    <w:rsid w:val="00B639CC"/>
    <w:rsid w:val="00B64AEC"/>
    <w:rsid w:val="00B656DA"/>
    <w:rsid w:val="00B7146B"/>
    <w:rsid w:val="00B7202C"/>
    <w:rsid w:val="00B8091B"/>
    <w:rsid w:val="00B80958"/>
    <w:rsid w:val="00B80E10"/>
    <w:rsid w:val="00B81105"/>
    <w:rsid w:val="00B81345"/>
    <w:rsid w:val="00B83B4D"/>
    <w:rsid w:val="00B83D2A"/>
    <w:rsid w:val="00B83FCD"/>
    <w:rsid w:val="00B84AB1"/>
    <w:rsid w:val="00B85555"/>
    <w:rsid w:val="00B85921"/>
    <w:rsid w:val="00B85E29"/>
    <w:rsid w:val="00B86E0E"/>
    <w:rsid w:val="00B87E30"/>
    <w:rsid w:val="00B935EB"/>
    <w:rsid w:val="00B9381D"/>
    <w:rsid w:val="00B94589"/>
    <w:rsid w:val="00B9570F"/>
    <w:rsid w:val="00B95BC7"/>
    <w:rsid w:val="00B97FB2"/>
    <w:rsid w:val="00BA06BB"/>
    <w:rsid w:val="00BA105E"/>
    <w:rsid w:val="00BA163F"/>
    <w:rsid w:val="00BA2797"/>
    <w:rsid w:val="00BA6CAE"/>
    <w:rsid w:val="00BB0DCA"/>
    <w:rsid w:val="00BB6382"/>
    <w:rsid w:val="00BC0C35"/>
    <w:rsid w:val="00BC0C61"/>
    <w:rsid w:val="00BC1BB2"/>
    <w:rsid w:val="00BC6369"/>
    <w:rsid w:val="00BC64A6"/>
    <w:rsid w:val="00BD180B"/>
    <w:rsid w:val="00BD1899"/>
    <w:rsid w:val="00BD25BD"/>
    <w:rsid w:val="00BD30C8"/>
    <w:rsid w:val="00BE0005"/>
    <w:rsid w:val="00BE34EE"/>
    <w:rsid w:val="00BE4ABE"/>
    <w:rsid w:val="00BF2C9E"/>
    <w:rsid w:val="00BF6041"/>
    <w:rsid w:val="00BF69A3"/>
    <w:rsid w:val="00BF6C0F"/>
    <w:rsid w:val="00BF70D4"/>
    <w:rsid w:val="00C07B72"/>
    <w:rsid w:val="00C10712"/>
    <w:rsid w:val="00C114F3"/>
    <w:rsid w:val="00C11782"/>
    <w:rsid w:val="00C122D0"/>
    <w:rsid w:val="00C126DA"/>
    <w:rsid w:val="00C14201"/>
    <w:rsid w:val="00C14759"/>
    <w:rsid w:val="00C14DB0"/>
    <w:rsid w:val="00C1506E"/>
    <w:rsid w:val="00C171DF"/>
    <w:rsid w:val="00C175A9"/>
    <w:rsid w:val="00C17FA9"/>
    <w:rsid w:val="00C24B26"/>
    <w:rsid w:val="00C2555B"/>
    <w:rsid w:val="00C26F2C"/>
    <w:rsid w:val="00C313DA"/>
    <w:rsid w:val="00C316B6"/>
    <w:rsid w:val="00C327AA"/>
    <w:rsid w:val="00C32952"/>
    <w:rsid w:val="00C32A1F"/>
    <w:rsid w:val="00C349E5"/>
    <w:rsid w:val="00C37CA5"/>
    <w:rsid w:val="00C401E4"/>
    <w:rsid w:val="00C4130F"/>
    <w:rsid w:val="00C46B03"/>
    <w:rsid w:val="00C62EF1"/>
    <w:rsid w:val="00C72193"/>
    <w:rsid w:val="00C73C04"/>
    <w:rsid w:val="00C74A86"/>
    <w:rsid w:val="00C76496"/>
    <w:rsid w:val="00C90CF9"/>
    <w:rsid w:val="00C91592"/>
    <w:rsid w:val="00C91AE4"/>
    <w:rsid w:val="00CA12CF"/>
    <w:rsid w:val="00CA2380"/>
    <w:rsid w:val="00CA4091"/>
    <w:rsid w:val="00CA7707"/>
    <w:rsid w:val="00CA7EC9"/>
    <w:rsid w:val="00CB0A3D"/>
    <w:rsid w:val="00CB0DFC"/>
    <w:rsid w:val="00CB2461"/>
    <w:rsid w:val="00CB4A9D"/>
    <w:rsid w:val="00CB7304"/>
    <w:rsid w:val="00CB7573"/>
    <w:rsid w:val="00CB79BC"/>
    <w:rsid w:val="00CC229C"/>
    <w:rsid w:val="00CC3A8E"/>
    <w:rsid w:val="00CC5FB2"/>
    <w:rsid w:val="00CD0FE4"/>
    <w:rsid w:val="00CD1DEF"/>
    <w:rsid w:val="00CD2EC1"/>
    <w:rsid w:val="00CE13AF"/>
    <w:rsid w:val="00CE2054"/>
    <w:rsid w:val="00CE28C9"/>
    <w:rsid w:val="00CE67C9"/>
    <w:rsid w:val="00CF18DB"/>
    <w:rsid w:val="00CF1C18"/>
    <w:rsid w:val="00CF7A60"/>
    <w:rsid w:val="00D01814"/>
    <w:rsid w:val="00D02525"/>
    <w:rsid w:val="00D055F7"/>
    <w:rsid w:val="00D11947"/>
    <w:rsid w:val="00D1425A"/>
    <w:rsid w:val="00D148D6"/>
    <w:rsid w:val="00D14B22"/>
    <w:rsid w:val="00D2394C"/>
    <w:rsid w:val="00D24970"/>
    <w:rsid w:val="00D25FE7"/>
    <w:rsid w:val="00D26C23"/>
    <w:rsid w:val="00D27341"/>
    <w:rsid w:val="00D30131"/>
    <w:rsid w:val="00D302D9"/>
    <w:rsid w:val="00D317E9"/>
    <w:rsid w:val="00D33F75"/>
    <w:rsid w:val="00D34AC7"/>
    <w:rsid w:val="00D376D4"/>
    <w:rsid w:val="00D41CD8"/>
    <w:rsid w:val="00D512E2"/>
    <w:rsid w:val="00D534AD"/>
    <w:rsid w:val="00D54B40"/>
    <w:rsid w:val="00D6577F"/>
    <w:rsid w:val="00D72626"/>
    <w:rsid w:val="00D7484E"/>
    <w:rsid w:val="00D750B0"/>
    <w:rsid w:val="00D7516C"/>
    <w:rsid w:val="00D77AF4"/>
    <w:rsid w:val="00D77CBB"/>
    <w:rsid w:val="00D81AAD"/>
    <w:rsid w:val="00D8247D"/>
    <w:rsid w:val="00D836E9"/>
    <w:rsid w:val="00D86C9C"/>
    <w:rsid w:val="00D91368"/>
    <w:rsid w:val="00D916B2"/>
    <w:rsid w:val="00D918D9"/>
    <w:rsid w:val="00D91BF6"/>
    <w:rsid w:val="00D92A91"/>
    <w:rsid w:val="00D93A50"/>
    <w:rsid w:val="00DA0C4A"/>
    <w:rsid w:val="00DA36E3"/>
    <w:rsid w:val="00DA44EE"/>
    <w:rsid w:val="00DA61A7"/>
    <w:rsid w:val="00DA7901"/>
    <w:rsid w:val="00DB01B1"/>
    <w:rsid w:val="00DB240C"/>
    <w:rsid w:val="00DB4566"/>
    <w:rsid w:val="00DB4E8A"/>
    <w:rsid w:val="00DC1C73"/>
    <w:rsid w:val="00DC280B"/>
    <w:rsid w:val="00DC51B1"/>
    <w:rsid w:val="00DC6011"/>
    <w:rsid w:val="00DD3DCC"/>
    <w:rsid w:val="00DD57B6"/>
    <w:rsid w:val="00DD6744"/>
    <w:rsid w:val="00DD6B5E"/>
    <w:rsid w:val="00DD6E59"/>
    <w:rsid w:val="00DE07F6"/>
    <w:rsid w:val="00DF4024"/>
    <w:rsid w:val="00E0252C"/>
    <w:rsid w:val="00E06B79"/>
    <w:rsid w:val="00E07D52"/>
    <w:rsid w:val="00E10990"/>
    <w:rsid w:val="00E13809"/>
    <w:rsid w:val="00E31F61"/>
    <w:rsid w:val="00E3539A"/>
    <w:rsid w:val="00E4125C"/>
    <w:rsid w:val="00E4274B"/>
    <w:rsid w:val="00E42B0D"/>
    <w:rsid w:val="00E43C41"/>
    <w:rsid w:val="00E50EA3"/>
    <w:rsid w:val="00E5197D"/>
    <w:rsid w:val="00E51EBA"/>
    <w:rsid w:val="00E52AC1"/>
    <w:rsid w:val="00E53451"/>
    <w:rsid w:val="00E57176"/>
    <w:rsid w:val="00E5727D"/>
    <w:rsid w:val="00E605E0"/>
    <w:rsid w:val="00E6575E"/>
    <w:rsid w:val="00E719B0"/>
    <w:rsid w:val="00E75FAD"/>
    <w:rsid w:val="00E80C11"/>
    <w:rsid w:val="00E83D41"/>
    <w:rsid w:val="00E8473B"/>
    <w:rsid w:val="00E85095"/>
    <w:rsid w:val="00E85276"/>
    <w:rsid w:val="00E871E9"/>
    <w:rsid w:val="00E87AE2"/>
    <w:rsid w:val="00E9012D"/>
    <w:rsid w:val="00E91B42"/>
    <w:rsid w:val="00E94EF4"/>
    <w:rsid w:val="00EA614B"/>
    <w:rsid w:val="00EA7C3A"/>
    <w:rsid w:val="00EA7DB5"/>
    <w:rsid w:val="00EB1826"/>
    <w:rsid w:val="00EB2CFA"/>
    <w:rsid w:val="00EB3527"/>
    <w:rsid w:val="00EB3D27"/>
    <w:rsid w:val="00EB3F03"/>
    <w:rsid w:val="00EB5DBC"/>
    <w:rsid w:val="00EB7B0E"/>
    <w:rsid w:val="00EC27B5"/>
    <w:rsid w:val="00EC3B29"/>
    <w:rsid w:val="00EC3BC4"/>
    <w:rsid w:val="00ED2523"/>
    <w:rsid w:val="00ED2B47"/>
    <w:rsid w:val="00ED4FE5"/>
    <w:rsid w:val="00ED684A"/>
    <w:rsid w:val="00ED7EB3"/>
    <w:rsid w:val="00EE0840"/>
    <w:rsid w:val="00EE142D"/>
    <w:rsid w:val="00EE7ECF"/>
    <w:rsid w:val="00EF31FD"/>
    <w:rsid w:val="00EF4DF0"/>
    <w:rsid w:val="00EF5735"/>
    <w:rsid w:val="00F03C5A"/>
    <w:rsid w:val="00F05A41"/>
    <w:rsid w:val="00F05D7B"/>
    <w:rsid w:val="00F07125"/>
    <w:rsid w:val="00F123D6"/>
    <w:rsid w:val="00F127DE"/>
    <w:rsid w:val="00F13680"/>
    <w:rsid w:val="00F15DB3"/>
    <w:rsid w:val="00F15FDD"/>
    <w:rsid w:val="00F16F2F"/>
    <w:rsid w:val="00F20816"/>
    <w:rsid w:val="00F24400"/>
    <w:rsid w:val="00F24E0A"/>
    <w:rsid w:val="00F24EE3"/>
    <w:rsid w:val="00F2647B"/>
    <w:rsid w:val="00F31BBC"/>
    <w:rsid w:val="00F32A99"/>
    <w:rsid w:val="00F33B14"/>
    <w:rsid w:val="00F36736"/>
    <w:rsid w:val="00F367D4"/>
    <w:rsid w:val="00F37021"/>
    <w:rsid w:val="00F47D7A"/>
    <w:rsid w:val="00F6331A"/>
    <w:rsid w:val="00F65189"/>
    <w:rsid w:val="00F66A8C"/>
    <w:rsid w:val="00F66B9A"/>
    <w:rsid w:val="00F702BC"/>
    <w:rsid w:val="00F7346E"/>
    <w:rsid w:val="00F744E6"/>
    <w:rsid w:val="00F77B7B"/>
    <w:rsid w:val="00F83A00"/>
    <w:rsid w:val="00F86655"/>
    <w:rsid w:val="00F9205C"/>
    <w:rsid w:val="00F92532"/>
    <w:rsid w:val="00F94561"/>
    <w:rsid w:val="00F9674B"/>
    <w:rsid w:val="00F96B1A"/>
    <w:rsid w:val="00FA0137"/>
    <w:rsid w:val="00FA0B68"/>
    <w:rsid w:val="00FA152F"/>
    <w:rsid w:val="00FA5F83"/>
    <w:rsid w:val="00FB1A20"/>
    <w:rsid w:val="00FB30BF"/>
    <w:rsid w:val="00FB573B"/>
    <w:rsid w:val="00FC34EC"/>
    <w:rsid w:val="00FC5E0B"/>
    <w:rsid w:val="00FD37DB"/>
    <w:rsid w:val="00FE0386"/>
    <w:rsid w:val="00FE0FBF"/>
    <w:rsid w:val="00FE1554"/>
    <w:rsid w:val="00FE70D0"/>
    <w:rsid w:val="00FE71D7"/>
    <w:rsid w:val="00FE7833"/>
    <w:rsid w:val="00FE78DB"/>
    <w:rsid w:val="00FF2197"/>
    <w:rsid w:val="00FF2C1C"/>
    <w:rsid w:val="00FF3696"/>
    <w:rsid w:val="00FF3C2D"/>
    <w:rsid w:val="00FF6DF2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BE8FFF5"/>
  <w15:docId w15:val="{3E9082ED-E555-1341-8CFF-8515E1EF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7E1D"/>
    <w:rPr>
      <w:sz w:val="24"/>
    </w:rPr>
  </w:style>
  <w:style w:type="paragraph" w:styleId="Heading1">
    <w:name w:val="heading 1"/>
    <w:basedOn w:val="Normal"/>
    <w:next w:val="Normal"/>
    <w:qFormat/>
    <w:rsid w:val="00A57E1D"/>
    <w:pPr>
      <w:keepNext/>
      <w:jc w:val="both"/>
      <w:outlineLvl w:val="0"/>
    </w:pPr>
    <w:rPr>
      <w:rFonts w:ascii="Arial" w:hAnsi="Arial"/>
      <w:b/>
      <w:sz w:val="22"/>
      <w:lang w:val="pt-PT"/>
    </w:rPr>
  </w:style>
  <w:style w:type="paragraph" w:styleId="Heading2">
    <w:name w:val="heading 2"/>
    <w:basedOn w:val="Normal"/>
    <w:next w:val="Normal"/>
    <w:qFormat/>
    <w:rsid w:val="00A57E1D"/>
    <w:pPr>
      <w:keepNext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jc w:val="both"/>
      <w:outlineLvl w:val="1"/>
    </w:pPr>
    <w:rPr>
      <w:rFonts w:ascii="Arial" w:hAnsi="Arial"/>
    </w:rPr>
  </w:style>
  <w:style w:type="paragraph" w:styleId="Heading3">
    <w:name w:val="heading 3"/>
    <w:basedOn w:val="Normal"/>
    <w:next w:val="Normal"/>
    <w:qFormat/>
    <w:rsid w:val="00A57E1D"/>
    <w:pPr>
      <w:keepNext/>
      <w:pBdr>
        <w:top w:val="single" w:sz="18" w:space="1" w:color="auto"/>
        <w:left w:val="single" w:sz="18" w:space="1" w:color="auto"/>
        <w:bottom w:val="single" w:sz="18" w:space="0" w:color="auto"/>
        <w:right w:val="single" w:sz="18" w:space="1" w:color="auto"/>
      </w:pBdr>
      <w:spacing w:before="60" w:after="60"/>
      <w:ind w:left="852" w:hanging="852"/>
      <w:jc w:val="both"/>
      <w:outlineLvl w:val="2"/>
    </w:pPr>
  </w:style>
  <w:style w:type="paragraph" w:styleId="Heading4">
    <w:name w:val="heading 4"/>
    <w:basedOn w:val="Normal"/>
    <w:next w:val="Normal"/>
    <w:qFormat/>
    <w:rsid w:val="00A57E1D"/>
    <w:pPr>
      <w:keepNext/>
      <w:pBdr>
        <w:top w:val="single" w:sz="18" w:space="1" w:color="auto"/>
        <w:left w:val="single" w:sz="18" w:space="1" w:color="auto"/>
        <w:bottom w:val="single" w:sz="18" w:space="0" w:color="auto"/>
        <w:right w:val="single" w:sz="18" w:space="1" w:color="auto"/>
      </w:pBdr>
      <w:spacing w:before="60" w:after="60"/>
      <w:ind w:firstLine="851"/>
      <w:jc w:val="both"/>
      <w:outlineLvl w:val="3"/>
    </w:pPr>
  </w:style>
  <w:style w:type="paragraph" w:styleId="Heading5">
    <w:name w:val="heading 5"/>
    <w:basedOn w:val="Normal"/>
    <w:next w:val="Normal"/>
    <w:qFormat/>
    <w:rsid w:val="00A57E1D"/>
    <w:pPr>
      <w:keepNext/>
      <w:pBdr>
        <w:top w:val="single" w:sz="18" w:space="1" w:color="auto"/>
        <w:left w:val="single" w:sz="18" w:space="1" w:color="auto"/>
        <w:bottom w:val="single" w:sz="18" w:space="0" w:color="auto"/>
        <w:right w:val="single" w:sz="18" w:space="1" w:color="auto"/>
      </w:pBdr>
      <w:spacing w:before="60" w:after="60"/>
      <w:ind w:firstLine="709"/>
      <w:jc w:val="both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A57E1D"/>
    <w:pPr>
      <w:keepNext/>
      <w:pBdr>
        <w:top w:val="single" w:sz="18" w:space="1" w:color="auto"/>
        <w:left w:val="single" w:sz="18" w:space="1" w:color="auto"/>
        <w:bottom w:val="single" w:sz="18" w:space="0" w:color="auto"/>
        <w:right w:val="single" w:sz="18" w:space="1" w:color="auto"/>
      </w:pBdr>
      <w:spacing w:before="60" w:after="60"/>
      <w:jc w:val="both"/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qFormat/>
    <w:rsid w:val="00A57E1D"/>
    <w:pPr>
      <w:keepNext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A57E1D"/>
    <w:pPr>
      <w:keepNext/>
      <w:outlineLvl w:val="7"/>
    </w:pPr>
    <w:rPr>
      <w:rFonts w:ascii="Arial" w:hAnsi="Arial"/>
      <w:b/>
      <w:color w:val="0000FF"/>
      <w:sz w:val="22"/>
    </w:rPr>
  </w:style>
  <w:style w:type="paragraph" w:styleId="Heading9">
    <w:name w:val="heading 9"/>
    <w:basedOn w:val="Normal"/>
    <w:next w:val="Normal"/>
    <w:qFormat/>
    <w:rsid w:val="00A57E1D"/>
    <w:pPr>
      <w:keepNext/>
      <w:jc w:val="both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57E1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A57E1D"/>
    <w:pPr>
      <w:tabs>
        <w:tab w:val="center" w:pos="4419"/>
        <w:tab w:val="right" w:pos="8838"/>
      </w:tabs>
    </w:pPr>
  </w:style>
  <w:style w:type="paragraph" w:styleId="BodyText3">
    <w:name w:val="Body Text 3"/>
    <w:basedOn w:val="Normal"/>
    <w:rsid w:val="00A57E1D"/>
    <w:pPr>
      <w:jc w:val="center"/>
    </w:pPr>
    <w:rPr>
      <w:sz w:val="32"/>
    </w:rPr>
  </w:style>
  <w:style w:type="paragraph" w:styleId="BodyTextIndent">
    <w:name w:val="Body Text Indent"/>
    <w:basedOn w:val="Normal"/>
    <w:rsid w:val="00A57E1D"/>
    <w:pPr>
      <w:ind w:left="375"/>
      <w:jc w:val="both"/>
    </w:pPr>
    <w:rPr>
      <w:sz w:val="32"/>
      <w:lang w:val="pt-PT"/>
    </w:rPr>
  </w:style>
  <w:style w:type="paragraph" w:styleId="BodyText">
    <w:name w:val="Body Text"/>
    <w:basedOn w:val="Normal"/>
    <w:rsid w:val="00A57E1D"/>
    <w:pPr>
      <w:spacing w:line="360" w:lineRule="auto"/>
    </w:pPr>
    <w:rPr>
      <w:rFonts w:ascii="Arial" w:hAnsi="Arial"/>
      <w:sz w:val="28"/>
      <w:lang w:val="pt-PT"/>
    </w:rPr>
  </w:style>
  <w:style w:type="character" w:styleId="Hyperlink">
    <w:name w:val="Hyperlink"/>
    <w:rsid w:val="00A57E1D"/>
    <w:rPr>
      <w:color w:val="0000FF"/>
      <w:u w:val="single"/>
    </w:rPr>
  </w:style>
  <w:style w:type="character" w:styleId="FollowedHyperlink">
    <w:name w:val="FollowedHyperlink"/>
    <w:rsid w:val="00A57E1D"/>
    <w:rPr>
      <w:color w:val="800080"/>
      <w:u w:val="single"/>
    </w:rPr>
  </w:style>
  <w:style w:type="paragraph" w:styleId="BodyTextIndent2">
    <w:name w:val="Body Text Indent 2"/>
    <w:basedOn w:val="Normal"/>
    <w:rsid w:val="00A57E1D"/>
    <w:pPr>
      <w:ind w:firstLine="1416"/>
      <w:jc w:val="both"/>
    </w:pPr>
    <w:rPr>
      <w:rFonts w:ascii="Arial" w:hAnsi="Arial"/>
      <w:sz w:val="22"/>
      <w:lang w:val="pt-PT"/>
    </w:rPr>
  </w:style>
  <w:style w:type="paragraph" w:styleId="BodyTextIndent3">
    <w:name w:val="Body Text Indent 3"/>
    <w:basedOn w:val="Normal"/>
    <w:rsid w:val="00A57E1D"/>
    <w:pPr>
      <w:ind w:firstLine="1418"/>
      <w:jc w:val="both"/>
    </w:pPr>
    <w:rPr>
      <w:rFonts w:ascii="Arial" w:hAnsi="Arial"/>
      <w:sz w:val="22"/>
      <w:lang w:val="pt-PT"/>
    </w:rPr>
  </w:style>
  <w:style w:type="paragraph" w:styleId="BodyText2">
    <w:name w:val="Body Text 2"/>
    <w:basedOn w:val="Normal"/>
    <w:rsid w:val="00A57E1D"/>
    <w:pPr>
      <w:tabs>
        <w:tab w:val="left" w:pos="4820"/>
      </w:tabs>
      <w:jc w:val="both"/>
    </w:pPr>
    <w:rPr>
      <w:rFonts w:ascii="Arial" w:hAnsi="Arial"/>
      <w:lang w:val="pt-PT"/>
    </w:rPr>
  </w:style>
  <w:style w:type="paragraph" w:styleId="BalloonText">
    <w:name w:val="Balloon Text"/>
    <w:basedOn w:val="Normal"/>
    <w:semiHidden/>
    <w:rsid w:val="00C329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E3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40D9"/>
    <w:pPr>
      <w:ind w:left="720"/>
      <w:contextualSpacing/>
    </w:pPr>
  </w:style>
  <w:style w:type="character" w:styleId="Strong">
    <w:name w:val="Strong"/>
    <w:uiPriority w:val="22"/>
    <w:qFormat/>
    <w:rsid w:val="00FE71D7"/>
    <w:rPr>
      <w:b/>
      <w:bCs/>
    </w:rPr>
  </w:style>
  <w:style w:type="character" w:styleId="Emphasis">
    <w:name w:val="Emphasis"/>
    <w:uiPriority w:val="20"/>
    <w:qFormat/>
    <w:rsid w:val="00FE71D7"/>
    <w:rPr>
      <w:i/>
      <w:iCs/>
    </w:rPr>
  </w:style>
  <w:style w:type="paragraph" w:customStyle="1" w:styleId="Default">
    <w:name w:val="Default"/>
    <w:rsid w:val="007F071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06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38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FFFFF"/>
            <w:bottom w:val="none" w:sz="0" w:space="0" w:color="auto"/>
            <w:right w:val="single" w:sz="6" w:space="0" w:color="FFFFFF"/>
          </w:divBdr>
        </w:div>
      </w:divsChild>
    </w:div>
    <w:div w:id="706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.github.io/AI-For-Beginne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CI-REI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A5008-AD0C-40D0-BA61-8E0EF9B2E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CI-REITO</Template>
  <TotalTime>11</TotalTime>
  <Pages>6</Pages>
  <Words>778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 Instituto</vt:lpstr>
    </vt:vector>
  </TitlesOfParts>
  <Company>Instituto Presbiteriano Mackenzie</Company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 Instituto</dc:title>
  <dc:creator>Sepromack</dc:creator>
  <cp:lastModifiedBy>Rogerio de Oliveira</cp:lastModifiedBy>
  <cp:revision>5</cp:revision>
  <cp:lastPrinted>2020-08-18T03:49:00Z</cp:lastPrinted>
  <dcterms:created xsi:type="dcterms:W3CDTF">2025-02-07T14:56:00Z</dcterms:created>
  <dcterms:modified xsi:type="dcterms:W3CDTF">2025-02-07T19:24:00Z</dcterms:modified>
</cp:coreProperties>
</file>